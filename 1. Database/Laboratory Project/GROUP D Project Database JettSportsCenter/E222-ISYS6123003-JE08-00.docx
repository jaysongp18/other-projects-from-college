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9C57AE2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29BD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D2098E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0EF7634" wp14:editId="2D96AA4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6458747F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B585" w14:textId="495EB9C5" w:rsidR="00753255" w:rsidRPr="00944182" w:rsidRDefault="00753255" w:rsidP="00753255">
            <w:pPr>
              <w:rPr>
                <w:rFonts w:ascii="Arial Narrow" w:hAnsi="Arial Narrow" w:cs="Tahoma"/>
                <w:sz w:val="36"/>
              </w:rPr>
            </w:pPr>
            <w:r w:rsidRPr="00944182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73DA5D9B" w14:textId="0D4C7AB3" w:rsidR="00235C36" w:rsidRPr="00876A58" w:rsidRDefault="00753255" w:rsidP="0075325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4182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45EB1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C40EF8F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0D3F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5AECF2" w14:textId="18522581" w:rsidR="000732DF" w:rsidRPr="0036420F" w:rsidRDefault="000C212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C2128">
              <w:rPr>
                <w:rFonts w:ascii="Arial" w:hAnsi="Arial" w:cs="Arial"/>
                <w:b/>
                <w:sz w:val="20"/>
              </w:rPr>
              <w:t>E222-ISYS6123003-JE08-00</w:t>
            </w:r>
          </w:p>
        </w:tc>
      </w:tr>
      <w:tr w:rsidR="00E0375C" w:rsidRPr="00876A58" w14:paraId="53626F6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2330D28" w14:textId="0C0D691B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753255">
              <w:rPr>
                <w:rFonts w:ascii="Arial" w:hAnsi="Arial" w:cs="Arial"/>
                <w:i/>
                <w:sz w:val="18"/>
                <w:szCs w:val="18"/>
                <w:lang w:val="en-GB"/>
              </w:rPr>
              <w:t>Even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753255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753255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8C6097" w14:textId="6C37ED5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</w:t>
            </w:r>
            <w:r w:rsidR="009D18D5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0257A3A6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06152FB" w14:textId="77777777" w:rsidR="00A12814" w:rsidRDefault="00A12814" w:rsidP="00A12814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70B92B24" w14:textId="77777777" w:rsidR="00A12814" w:rsidRDefault="00A12814" w:rsidP="00A12814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AB8FA9E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757340A8" w14:textId="77777777" w:rsidR="00A12814" w:rsidRDefault="00A12814" w:rsidP="00A1281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61847540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3192FAC8" w14:textId="77777777" w:rsidR="00A12814" w:rsidRDefault="00A12814" w:rsidP="00A12814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6EAB9F06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49009740" w14:textId="77777777" w:rsidR="00A12814" w:rsidRDefault="00A12814" w:rsidP="00A1281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6B745A5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FF7AB27" w14:textId="77777777" w:rsidR="00A12814" w:rsidRDefault="00A12814" w:rsidP="00A12814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4B6DB356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A85BE9C" w14:textId="77777777" w:rsidR="00A12814" w:rsidRDefault="00A12814" w:rsidP="00A1281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7EE54BF" w14:textId="77777777" w:rsidR="00A12814" w:rsidRDefault="00A12814" w:rsidP="00A12814">
      <w:pPr>
        <w:numPr>
          <w:ilvl w:val="2"/>
          <w:numId w:val="21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D35D058" w14:textId="77777777" w:rsidR="00A12814" w:rsidRDefault="00A12814" w:rsidP="00A1281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4869935" w14:textId="77777777" w:rsidR="00A12814" w:rsidRDefault="00A12814" w:rsidP="00A12814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AB06CE7" w14:textId="77777777" w:rsidR="00A12814" w:rsidRDefault="00A12814" w:rsidP="00A12814">
      <w:pPr>
        <w:numPr>
          <w:ilvl w:val="0"/>
          <w:numId w:val="20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D4ED46E" w14:textId="77777777" w:rsidR="00A12814" w:rsidRDefault="00A12814" w:rsidP="00A12814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43832C4" w14:textId="77777777" w:rsidR="00A12814" w:rsidRDefault="00A12814" w:rsidP="00A12814">
      <w:pPr>
        <w:spacing w:line="360" w:lineRule="auto"/>
        <w:ind w:left="360" w:hanging="360"/>
      </w:pPr>
    </w:p>
    <w:p w14:paraId="1B004287" w14:textId="77777777" w:rsidR="00A12814" w:rsidRDefault="00A12814" w:rsidP="00A12814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7404E6CB" w14:textId="77777777" w:rsidR="00A12814" w:rsidRDefault="00A12814" w:rsidP="00A12814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7B16EAF6" w14:textId="77777777" w:rsidR="00A12814" w:rsidRDefault="00A12814" w:rsidP="00A12814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940CAE4" w14:textId="77777777" w:rsidR="00A12814" w:rsidRDefault="00A12814" w:rsidP="00A12814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5B4597C" w14:textId="77777777" w:rsidR="00A12814" w:rsidRDefault="00A12814" w:rsidP="00A12814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2D9968D" w14:textId="77777777" w:rsidR="00A12814" w:rsidRDefault="00A12814" w:rsidP="00A12814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0719B62" w14:textId="77777777" w:rsidR="00A12814" w:rsidRDefault="00A12814" w:rsidP="00A12814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4162B154" w14:textId="77777777" w:rsidR="00A12814" w:rsidRDefault="00A12814" w:rsidP="00A1281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12814" w14:paraId="2D903CA0" w14:textId="77777777" w:rsidTr="009D310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9BC3C" w14:textId="77777777" w:rsidR="00A12814" w:rsidRDefault="00A12814" w:rsidP="009D3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7BF6FFAB" w14:textId="77777777" w:rsidR="00A12814" w:rsidRDefault="00A12814" w:rsidP="009D310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B33F7" w14:textId="77777777" w:rsidR="00A12814" w:rsidRDefault="00A12814" w:rsidP="009D3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21C56A6B" w14:textId="77777777" w:rsidR="00A12814" w:rsidRDefault="00A12814" w:rsidP="009D310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12814" w14:paraId="2E33C6AD" w14:textId="77777777" w:rsidTr="009D310B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290FB" w14:textId="77777777" w:rsidR="00A12814" w:rsidRDefault="00A12814" w:rsidP="009D310B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244" w14:textId="77777777" w:rsidR="00A12814" w:rsidRDefault="00A12814" w:rsidP="009D310B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1359AAF3" w14:textId="77777777" w:rsidR="00A12814" w:rsidRDefault="00A12814" w:rsidP="00A12814">
      <w:pPr>
        <w:spacing w:after="200" w:line="276" w:lineRule="auto"/>
        <w:rPr>
          <w:lang w:val="id-ID"/>
        </w:rPr>
      </w:pPr>
    </w:p>
    <w:p w14:paraId="71FFE66B" w14:textId="77777777" w:rsidR="00A12814" w:rsidRDefault="00A12814" w:rsidP="00A12814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1379547" w14:textId="77777777" w:rsidR="00A12814" w:rsidRDefault="00A12814" w:rsidP="00A1281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12814" w14:paraId="5211F775" w14:textId="77777777" w:rsidTr="009D310B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688C1" w14:textId="77777777" w:rsidR="00A12814" w:rsidRDefault="00A12814" w:rsidP="009D31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499244A" w14:textId="77777777" w:rsidR="00A12814" w:rsidRDefault="00A12814" w:rsidP="009D310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12814" w14:paraId="338ECDB5" w14:textId="77777777" w:rsidTr="009D310B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35C6" w14:textId="77777777" w:rsidR="00A12814" w:rsidRDefault="00A12814" w:rsidP="009D310B">
            <w:pPr>
              <w:rPr>
                <w:color w:val="000000"/>
              </w:rPr>
            </w:pPr>
            <w:r>
              <w:rPr>
                <w:color w:val="000000"/>
              </w:rPr>
              <w:t>Microsoft Office 365</w:t>
            </w:r>
          </w:p>
          <w:p w14:paraId="77CEA07A" w14:textId="77777777" w:rsidR="00A12814" w:rsidRDefault="00A12814" w:rsidP="009D310B">
            <w:pPr>
              <w:rPr>
                <w:bCs/>
              </w:rPr>
            </w:pPr>
            <w:r>
              <w:rPr>
                <w:bCs/>
              </w:rPr>
              <w:t>SQL Server Developer 2019</w:t>
            </w:r>
          </w:p>
          <w:p w14:paraId="4CEF6753" w14:textId="77777777" w:rsidR="00A12814" w:rsidRDefault="00A12814" w:rsidP="009D310B">
            <w:pPr>
              <w:rPr>
                <w:bCs/>
              </w:rPr>
            </w:pPr>
            <w:r>
              <w:rPr>
                <w:bCs/>
              </w:rPr>
              <w:t>SQL Server Management Studio 18.9.1</w:t>
            </w:r>
          </w:p>
          <w:p w14:paraId="175BB080" w14:textId="77777777" w:rsidR="00A12814" w:rsidRDefault="00A12814" w:rsidP="009D310B">
            <w:pPr>
              <w:rPr>
                <w:bCs/>
                <w:highlight w:val="yellow"/>
              </w:rPr>
            </w:pPr>
            <w:r>
              <w:rPr>
                <w:bCs/>
              </w:rPr>
              <w:t>Visual Paradigm Community Edition 16.3</w:t>
            </w:r>
          </w:p>
        </w:tc>
      </w:tr>
    </w:tbl>
    <w:p w14:paraId="08765CDE" w14:textId="77777777" w:rsidR="00A12814" w:rsidRDefault="00A12814" w:rsidP="00A12814">
      <w:pPr>
        <w:pStyle w:val="Heading2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3FD56865" w14:textId="77777777" w:rsidR="00A12814" w:rsidRDefault="00A12814" w:rsidP="00A1281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A12814" w14:paraId="5482E014" w14:textId="77777777" w:rsidTr="009D310B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2C9EC" w14:textId="77777777" w:rsidR="00A12814" w:rsidRDefault="00A12814" w:rsidP="009D31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60D95DC4" w14:textId="77777777" w:rsidR="00A12814" w:rsidRDefault="00A12814" w:rsidP="009D310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F0BF0" w14:textId="77777777" w:rsidR="00A12814" w:rsidRDefault="00A12814" w:rsidP="009D310B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26A9A099" w14:textId="77777777" w:rsidR="00A12814" w:rsidRDefault="00A12814" w:rsidP="009D310B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12814" w14:paraId="4C556CD7" w14:textId="77777777" w:rsidTr="009D310B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3895" w14:textId="77777777" w:rsidR="00A12814" w:rsidRDefault="00A12814" w:rsidP="009D310B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7362" w14:textId="77777777" w:rsidR="00A12814" w:rsidRDefault="00A12814" w:rsidP="009D310B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043D3FB6" w14:textId="77777777" w:rsidR="00A12814" w:rsidRPr="007D1A90" w:rsidRDefault="00A12814" w:rsidP="00A12814">
      <w:pPr>
        <w:ind w:firstLine="360"/>
      </w:pPr>
    </w:p>
    <w:p w14:paraId="30A74418" w14:textId="77777777" w:rsidR="005A56D7" w:rsidRPr="001A57B5" w:rsidRDefault="005A56D7" w:rsidP="005A56D7">
      <w:pPr>
        <w:ind w:firstLine="360"/>
      </w:pPr>
    </w:p>
    <w:p w14:paraId="1BEC0C56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49A1FAE3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622A06B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9710D6C" w14:textId="77777777" w:rsidR="00643F75" w:rsidRDefault="00643F75" w:rsidP="00643F75">
      <w:pPr>
        <w:rPr>
          <w:lang w:val="id-ID"/>
        </w:rPr>
      </w:pPr>
    </w:p>
    <w:p w14:paraId="611CDF4B" w14:textId="1F281104" w:rsidR="000C545D" w:rsidRPr="009F6BAF" w:rsidRDefault="00F20C75" w:rsidP="000C545D">
      <w:pPr>
        <w:spacing w:line="360" w:lineRule="auto"/>
        <w:jc w:val="center"/>
        <w:rPr>
          <w:b/>
          <w:sz w:val="28"/>
          <w:szCs w:val="28"/>
        </w:rPr>
      </w:pPr>
      <w:r w:rsidRPr="009F6BAF">
        <w:rPr>
          <w:b/>
          <w:sz w:val="28"/>
          <w:szCs w:val="28"/>
        </w:rPr>
        <w:t>Jett Sports Center</w:t>
      </w:r>
    </w:p>
    <w:p w14:paraId="2BAF3223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7B234626" w14:textId="65EC10E2" w:rsidR="000C545D" w:rsidRDefault="000C545D" w:rsidP="000C545D">
      <w:pPr>
        <w:spacing w:line="360" w:lineRule="auto"/>
        <w:jc w:val="both"/>
      </w:pPr>
      <w:r>
        <w:rPr>
          <w:b/>
        </w:rPr>
        <w:tab/>
      </w:r>
      <w:r w:rsidR="00F20C75">
        <w:rPr>
          <w:b/>
        </w:rPr>
        <w:t xml:space="preserve">Jett Sports Center </w:t>
      </w:r>
      <w:r w:rsidR="00F20C75">
        <w:rPr>
          <w:bCs/>
        </w:rPr>
        <w:t xml:space="preserve">or </w:t>
      </w:r>
      <w:r w:rsidR="00F20C75">
        <w:rPr>
          <w:b/>
        </w:rPr>
        <w:t>JSC</w:t>
      </w:r>
      <w:r>
        <w:rPr>
          <w:b/>
        </w:rPr>
        <w:t xml:space="preserve"> </w:t>
      </w:r>
      <w:r>
        <w:t xml:space="preserve">is a </w:t>
      </w:r>
      <w:r w:rsidR="00F20C75">
        <w:t>sport center</w:t>
      </w:r>
      <w:r>
        <w:t xml:space="preserve"> managed by your friend, </w:t>
      </w:r>
      <w:r w:rsidR="00F20C75">
        <w:t>Jett</w:t>
      </w:r>
      <w:r>
        <w:t xml:space="preserve">. </w:t>
      </w:r>
      <w:r w:rsidR="00F20C75">
        <w:t>Jett</w:t>
      </w:r>
      <w:r>
        <w:t xml:space="preserve"> manage all of activities that belongs to </w:t>
      </w:r>
      <w:r w:rsidR="00F20C75">
        <w:rPr>
          <w:b/>
        </w:rPr>
        <w:t>JSC</w:t>
      </w:r>
      <w:r>
        <w:t xml:space="preserve"> like </w:t>
      </w:r>
      <w:r w:rsidRPr="00D01563">
        <w:rPr>
          <w:b/>
        </w:rPr>
        <w:t>sell</w:t>
      </w:r>
      <w:r>
        <w:rPr>
          <w:b/>
        </w:rPr>
        <w:t xml:space="preserve">ing </w:t>
      </w:r>
      <w:r w:rsidR="00F20C75">
        <w:rPr>
          <w:b/>
        </w:rPr>
        <w:t xml:space="preserve">sports product </w:t>
      </w:r>
      <w:r>
        <w:rPr>
          <w:b/>
        </w:rPr>
        <w:t>to customer</w:t>
      </w:r>
      <w:r w:rsidR="00F20C75">
        <w:rPr>
          <w:b/>
        </w:rPr>
        <w:t>s</w:t>
      </w:r>
      <w:r>
        <w:rPr>
          <w:b/>
        </w:rPr>
        <w:t xml:space="preserve"> </w:t>
      </w:r>
      <w:r w:rsidRPr="003D0FEF">
        <w:rPr>
          <w:rFonts w:hint="eastAsia"/>
        </w:rPr>
        <w:t>and</w:t>
      </w:r>
      <w:r>
        <w:rPr>
          <w:rFonts w:hint="eastAsia"/>
          <w:b/>
        </w:rPr>
        <w:t xml:space="preserve"> </w:t>
      </w:r>
      <w:r w:rsidR="00F20C75">
        <w:rPr>
          <w:b/>
        </w:rPr>
        <w:t>for customer to rent available sport fields.</w:t>
      </w:r>
    </w:p>
    <w:p w14:paraId="13470D0E" w14:textId="77777777" w:rsidR="000C545D" w:rsidRDefault="000C545D" w:rsidP="000C545D">
      <w:pPr>
        <w:spacing w:line="360" w:lineRule="auto"/>
        <w:jc w:val="both"/>
      </w:pPr>
    </w:p>
    <w:p w14:paraId="27CC7F45" w14:textId="5711206C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F20C75">
        <w:rPr>
          <w:b/>
        </w:rPr>
        <w:t xml:space="preserve">JSC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F20C75">
        <w:rPr>
          <w:b/>
        </w:rPr>
        <w:t>sports product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>and</w:t>
      </w:r>
      <w:r w:rsidR="00F20C75">
        <w:t xml:space="preserve"> </w:t>
      </w:r>
      <w:r w:rsidR="00F20C75">
        <w:rPr>
          <w:b/>
          <w:bCs/>
        </w:rPr>
        <w:t>rent sport fields</w:t>
      </w:r>
      <w:r>
        <w:t>. Every staff must be following the procedures to become a staff, which are:</w:t>
      </w:r>
    </w:p>
    <w:p w14:paraId="6B3B41D8" w14:textId="5780FDF3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a personal information like name, </w:t>
      </w:r>
      <w:r w:rsidR="00DF6EDF">
        <w:t>gender</w:t>
      </w:r>
      <w:r>
        <w:t>, and salary. Every staff has an identification number with the following format:</w:t>
      </w:r>
    </w:p>
    <w:p w14:paraId="35467E23" w14:textId="311C91AE" w:rsidR="000C545D" w:rsidRDefault="000C545D" w:rsidP="00F66199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80FCD66" wp14:editId="614786D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977B" w14:textId="72EAF6C6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768A2ACA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0FCD6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3752977B" w14:textId="72EAF6C6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768A2ACA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61D110" w14:textId="5AE7697B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</w:t>
      </w:r>
      <w:r w:rsidR="00DF6EDF">
        <w:t>serve customers who wants to buy a product</w:t>
      </w:r>
      <w:r>
        <w:t>.</w:t>
      </w:r>
    </w:p>
    <w:p w14:paraId="7F9E5688" w14:textId="694A2343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DF6EDF">
        <w:rPr>
          <w:b/>
        </w:rPr>
        <w:t xml:space="preserve">product </w:t>
      </w:r>
      <w:r w:rsidRPr="00C804D7">
        <w:rPr>
          <w:b/>
        </w:rPr>
        <w:t>transaction</w:t>
      </w:r>
      <w:r>
        <w:t xml:space="preserve"> made with the </w:t>
      </w:r>
      <w:r w:rsidR="00DF6EDF">
        <w:t>customer</w:t>
      </w:r>
      <w:r>
        <w:t xml:space="preserve"> have all the information about staff, </w:t>
      </w:r>
      <w:r w:rsidR="00DF6EDF">
        <w:t>customer</w:t>
      </w:r>
      <w:r>
        <w:t xml:space="preserve">, transaction date, </w:t>
      </w:r>
      <w:r w:rsidR="00055D15">
        <w:t>product</w:t>
      </w:r>
      <w:r>
        <w:t xml:space="preserve"> purchased, and the quantity of each </w:t>
      </w:r>
      <w:r w:rsidR="00055D15">
        <w:t>product</w:t>
      </w:r>
      <w:r>
        <w:t>. Every</w:t>
      </w:r>
      <w:r w:rsidRPr="00C804D7">
        <w:t xml:space="preserve"> </w:t>
      </w:r>
      <w:r w:rsidR="00055D15">
        <w:rPr>
          <w:b/>
        </w:rPr>
        <w:t>product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786AAC32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9592618" wp14:editId="7C1750F7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EA30" w14:textId="66DF479C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B92E5D">
                              <w:t>T</w:t>
                            </w:r>
                            <w:r>
                              <w:t>XXX”</w:t>
                            </w:r>
                          </w:p>
                          <w:p w14:paraId="624906AE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92618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2A74EA30" w14:textId="66DF479C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B92E5D">
                        <w:t>T</w:t>
                      </w:r>
                      <w:r>
                        <w:t>XXX”</w:t>
                      </w:r>
                    </w:p>
                    <w:p w14:paraId="624906AE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5CDFB1" w14:textId="3549A499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B92E5D">
        <w:t>product</w:t>
      </w:r>
      <w:r>
        <w:t xml:space="preserve"> purchased </w:t>
      </w:r>
      <w:r w:rsidR="00B92E5D">
        <w:t>by the</w:t>
      </w:r>
      <w:r>
        <w:t xml:space="preserve"> </w:t>
      </w:r>
      <w:r w:rsidR="00B92E5D">
        <w:t>customer</w:t>
      </w:r>
      <w:r>
        <w:t xml:space="preserve"> have its own </w:t>
      </w:r>
      <w:r w:rsidRPr="001827E3">
        <w:t>name and price</w:t>
      </w:r>
      <w:r w:rsidRPr="0075473E">
        <w:t>.</w:t>
      </w:r>
      <w:r>
        <w:rPr>
          <w:rFonts w:hint="eastAsia"/>
        </w:rPr>
        <w:t xml:space="preserve"> Every </w:t>
      </w:r>
      <w:r w:rsidR="00B92E5D">
        <w:rPr>
          <w:b/>
        </w:rPr>
        <w:t>product</w:t>
      </w:r>
      <w:r>
        <w:rPr>
          <w:rFonts w:hint="eastAsia"/>
        </w:rPr>
        <w:t xml:space="preserve"> has an identification number with the following format:</w:t>
      </w:r>
    </w:p>
    <w:p w14:paraId="18FE67F0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8A034D" wp14:editId="3AAD6648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FE3E" w14:textId="1507DA8B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92E5D">
                              <w:t>PR</w:t>
                            </w:r>
                            <w:r>
                              <w:t>XXX”</w:t>
                            </w:r>
                          </w:p>
                          <w:p w14:paraId="77436424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8A034D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52C1FE3E" w14:textId="1507DA8B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B92E5D">
                        <w:t>PR</w:t>
                      </w:r>
                      <w:r>
                        <w:t>XXX”</w:t>
                      </w:r>
                    </w:p>
                    <w:p w14:paraId="77436424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62578" w14:textId="657E4926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</w:t>
      </w:r>
      <w:r w:rsidR="00B92E5D">
        <w:t>rent a sports field</w:t>
      </w:r>
      <w:r>
        <w:t>.</w:t>
      </w:r>
    </w:p>
    <w:p w14:paraId="02387125" w14:textId="3CCCA1D3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810A88">
        <w:rPr>
          <w:b/>
        </w:rPr>
        <w:t>rental</w:t>
      </w:r>
      <w:r w:rsidRPr="00C804D7">
        <w:rPr>
          <w:b/>
        </w:rPr>
        <w:t xml:space="preserve"> transaction</w:t>
      </w:r>
      <w:r>
        <w:t xml:space="preserve"> made by the customer have all the information about staff, customer, transaction date, </w:t>
      </w:r>
      <w:r w:rsidR="00810A88">
        <w:t>sport field rented</w:t>
      </w:r>
      <w:r>
        <w:t xml:space="preserve">, and the </w:t>
      </w:r>
      <w:r w:rsidR="00810A88">
        <w:t>rental length in hours</w:t>
      </w:r>
      <w:r>
        <w:t xml:space="preserve"> of </w:t>
      </w:r>
      <w:r w:rsidR="00810A88">
        <w:t>sports field</w:t>
      </w:r>
      <w:r>
        <w:t xml:space="preserve">. Every </w:t>
      </w:r>
      <w:r w:rsidR="00810A88">
        <w:rPr>
          <w:b/>
        </w:rPr>
        <w:t>rental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4A59585B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939B2AC" wp14:editId="25883426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640B" w14:textId="2DA30A1D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10A88">
                              <w:t>RT</w:t>
                            </w:r>
                            <w:r>
                              <w:t>XXX”</w:t>
                            </w:r>
                          </w:p>
                          <w:p w14:paraId="4A82D68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9B2AC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AD8640B" w14:textId="2DA30A1D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810A88">
                        <w:t>RT</w:t>
                      </w:r>
                      <w:r>
                        <w:t>XXX”</w:t>
                      </w:r>
                    </w:p>
                    <w:p w14:paraId="4A82D68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609F7293" w14:textId="12911F75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810A88">
        <w:t xml:space="preserve">sport field </w:t>
      </w:r>
      <w:r>
        <w:t>have its own name</w:t>
      </w:r>
      <w:r>
        <w:rPr>
          <w:rFonts w:hint="eastAsia"/>
        </w:rPr>
        <w:t xml:space="preserve">, </w:t>
      </w:r>
      <w:r w:rsidR="00810A88">
        <w:t>address</w:t>
      </w:r>
      <w:r>
        <w:rPr>
          <w:rFonts w:hint="eastAsia"/>
        </w:rPr>
        <w:t xml:space="preserve">, and </w:t>
      </w:r>
      <w:r w:rsidR="00810A88">
        <w:t>renting fee per hour</w:t>
      </w:r>
      <w:r>
        <w:t>.</w:t>
      </w:r>
      <w:r>
        <w:rPr>
          <w:rFonts w:hint="eastAsia"/>
        </w:rPr>
        <w:t xml:space="preserve"> Every </w:t>
      </w:r>
      <w:r w:rsidR="00810A88">
        <w:rPr>
          <w:b/>
        </w:rPr>
        <w:t>sport field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5FFB683D" w14:textId="77777777" w:rsidR="000C545D" w:rsidRPr="009A5D88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5454A1A" wp14:editId="7E38BF67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2C1F6" w14:textId="73BB346C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10A88">
                              <w:t>SF</w:t>
                            </w:r>
                            <w:r>
                              <w:t>XXX”</w:t>
                            </w:r>
                          </w:p>
                          <w:p w14:paraId="1857D61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54A1A" id="Text Box 6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982C1F6" w14:textId="73BB346C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810A88">
                        <w:t>SF</w:t>
                      </w:r>
                      <w:r>
                        <w:t>XXX”</w:t>
                      </w:r>
                    </w:p>
                    <w:p w14:paraId="1857D61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AC925" w14:textId="77777777" w:rsidR="000C545D" w:rsidRPr="00E66353" w:rsidRDefault="000C545D" w:rsidP="000C545D">
      <w:pPr>
        <w:spacing w:line="360" w:lineRule="auto"/>
        <w:jc w:val="both"/>
      </w:pPr>
    </w:p>
    <w:p w14:paraId="46637A3D" w14:textId="5C58C6BE" w:rsidR="000C545D" w:rsidRDefault="000C545D" w:rsidP="000C545D">
      <w:pPr>
        <w:spacing w:line="360" w:lineRule="auto"/>
        <w:jc w:val="both"/>
      </w:pPr>
      <w:r>
        <w:tab/>
        <w:t>Every customer that wants to</w:t>
      </w:r>
      <w:r w:rsidR="00F0227E">
        <w:t xml:space="preserve"> </w:t>
      </w:r>
      <w:r w:rsidR="00810A88">
        <w:t>rent a sport field</w:t>
      </w:r>
      <w:r>
        <w:t xml:space="preserve"> </w:t>
      </w:r>
      <w:r w:rsidR="00810A88">
        <w:t xml:space="preserve">or buy a product </w:t>
      </w:r>
      <w:r>
        <w:t xml:space="preserve">must be following the </w:t>
      </w:r>
      <w:r w:rsidRPr="00D01563">
        <w:rPr>
          <w:b/>
        </w:rPr>
        <w:t>transaction procedures</w:t>
      </w:r>
      <w:r>
        <w:t>, those are:</w:t>
      </w:r>
    </w:p>
    <w:p w14:paraId="71556247" w14:textId="73D7ED60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customer that wants to </w:t>
      </w:r>
      <w:r w:rsidR="00810A88">
        <w:t>do a transaction</w:t>
      </w:r>
      <w:r>
        <w:t xml:space="preserve"> must already completed personal information like name, </w:t>
      </w:r>
      <w:r w:rsidR="002B47BE">
        <w:t xml:space="preserve">age, and </w:t>
      </w:r>
      <w:r>
        <w:t>phone number. Every customer has an identification number with the following format:</w:t>
      </w:r>
    </w:p>
    <w:p w14:paraId="73A8421D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213CB47" wp14:editId="2C6A3C2F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A2C0" w14:textId="32EA127E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23D09DDB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3CB47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6BE0A2C0" w14:textId="32EA127E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23D09DDB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FD4A59" w14:textId="58D43414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5FDEC7F8" w14:textId="3B1E9E19" w:rsidR="00AF2058" w:rsidRDefault="00AF2058" w:rsidP="00AF2058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rent </w:t>
      </w:r>
      <w:r w:rsidRPr="00E66353">
        <w:rPr>
          <w:b/>
        </w:rPr>
        <w:t xml:space="preserve">more than one </w:t>
      </w:r>
      <w:r>
        <w:rPr>
          <w:b/>
        </w:rPr>
        <w:t>field</w:t>
      </w:r>
      <w:r>
        <w:t xml:space="preserve"> in every transaction.</w:t>
      </w:r>
    </w:p>
    <w:p w14:paraId="774CDE62" w14:textId="77777777" w:rsidR="000C545D" w:rsidRDefault="000C545D" w:rsidP="000C545D">
      <w:pPr>
        <w:spacing w:line="360" w:lineRule="auto"/>
        <w:jc w:val="both"/>
      </w:pPr>
    </w:p>
    <w:p w14:paraId="5AFC428C" w14:textId="475CDA24" w:rsidR="000C545D" w:rsidRDefault="0060732D" w:rsidP="000C545D">
      <w:pPr>
        <w:spacing w:line="360" w:lineRule="auto"/>
        <w:jc w:val="both"/>
        <w:rPr>
          <w:b/>
        </w:rPr>
      </w:pPr>
      <w:r>
        <w:rPr>
          <w:b/>
        </w:rPr>
        <w:t>Constraints</w:t>
      </w:r>
      <w:r w:rsidR="000C545D" w:rsidRPr="006C17DF">
        <w:rPr>
          <w:b/>
        </w:rPr>
        <w:t>:</w:t>
      </w:r>
    </w:p>
    <w:p w14:paraId="03FF490D" w14:textId="4693F87A" w:rsidR="00CC1D4C" w:rsidRPr="00304C80" w:rsidRDefault="00CC1D4C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name must consist of at least 2 words</w:t>
      </w:r>
      <w:r w:rsidR="00304C80">
        <w:t>.</w:t>
      </w:r>
    </w:p>
    <w:p w14:paraId="39F52458" w14:textId="48F7118F" w:rsidR="00304C80" w:rsidRPr="00560F00" w:rsidRDefault="00304C80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age must be at least 6.</w:t>
      </w:r>
    </w:p>
    <w:p w14:paraId="496989B1" w14:textId="190BBC9A" w:rsidR="00560F00" w:rsidRPr="00560F00" w:rsidRDefault="00560F00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phone must be 10 characters</w:t>
      </w:r>
    </w:p>
    <w:p w14:paraId="724F125F" w14:textId="5F5DED1C" w:rsidR="00560F00" w:rsidRPr="00560F00" w:rsidRDefault="00560F00" w:rsidP="00560F0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name must be more than 4 characters.</w:t>
      </w:r>
    </w:p>
    <w:p w14:paraId="2DDE284C" w14:textId="08C39BF5" w:rsidR="000C545D" w:rsidRPr="00560F00" w:rsidRDefault="00560F00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</w:t>
      </w:r>
      <w:r w:rsidR="000C545D">
        <w:t xml:space="preserve"> gender must be either “Male” or “Female” (without quote).</w:t>
      </w:r>
    </w:p>
    <w:p w14:paraId="5342B85B" w14:textId="5607BFC2" w:rsidR="00560F00" w:rsidRPr="00560F00" w:rsidRDefault="00560F00" w:rsidP="00560F0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salary must be more or equal to 1000000.</w:t>
      </w:r>
    </w:p>
    <w:p w14:paraId="3EBCA874" w14:textId="705C84F7" w:rsidR="000C545D" w:rsidRPr="00531885" w:rsidRDefault="00B723C4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Sports field name</w:t>
      </w:r>
      <w:r w:rsidR="000C545D">
        <w:t xml:space="preserve"> </w:t>
      </w:r>
      <w:r>
        <w:t>must ends with ‘ Field’ (without quote).</w:t>
      </w:r>
    </w:p>
    <w:p w14:paraId="6827FD20" w14:textId="5700BD1C" w:rsidR="00B723C4" w:rsidRPr="00531885" w:rsidRDefault="00B723C4" w:rsidP="00B723C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Sports field address must ends with ‘ Street’ (without quote).</w:t>
      </w:r>
    </w:p>
    <w:p w14:paraId="512C677B" w14:textId="74939134" w:rsidR="000C545D" w:rsidRPr="00531885" w:rsidRDefault="00B723C4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Sports field renting fee must be</w:t>
      </w:r>
      <w:r w:rsidR="000C545D">
        <w:t xml:space="preserve"> </w:t>
      </w:r>
      <w:r>
        <w:t>at least 10000</w:t>
      </w:r>
      <w:r w:rsidR="009B6CBD">
        <w:t xml:space="preserve"> and at most 100000.</w:t>
      </w:r>
    </w:p>
    <w:p w14:paraId="2F8AB061" w14:textId="5F7368AD" w:rsidR="000C545D" w:rsidRPr="009B6CBD" w:rsidRDefault="009B6CB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Product name length must be at least 4</w:t>
      </w:r>
      <w:r w:rsidR="000C545D">
        <w:t>.</w:t>
      </w:r>
    </w:p>
    <w:p w14:paraId="6983A769" w14:textId="70BBE71F" w:rsidR="009B6CBD" w:rsidRPr="009B6CBD" w:rsidRDefault="009B6CB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Product price must be at least 10000 and at most 100000</w:t>
      </w:r>
      <w:r w:rsidR="0061789A">
        <w:t>0</w:t>
      </w:r>
      <w:r>
        <w:t>.</w:t>
      </w:r>
    </w:p>
    <w:p w14:paraId="1B6BAA7A" w14:textId="274E9604" w:rsidR="009B6CBD" w:rsidRPr="009B6CBD" w:rsidRDefault="009B6CB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Rental length must be 1 hour at the minimum.</w:t>
      </w:r>
    </w:p>
    <w:p w14:paraId="3E9C53CD" w14:textId="4C0CA8D9" w:rsidR="009B6CBD" w:rsidRPr="009B6CBD" w:rsidRDefault="009B6CB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Quantity of the product being purchased cannot be below 1.</w:t>
      </w:r>
    </w:p>
    <w:p w14:paraId="396D5CB2" w14:textId="4D139962" w:rsidR="00963FA2" w:rsidRDefault="007650DC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 xml:space="preserve">All transaction date must be in </w:t>
      </w:r>
      <w:r w:rsidR="004A1705">
        <w:rPr>
          <w:bCs/>
        </w:rPr>
        <w:t>the</w:t>
      </w:r>
      <w:r>
        <w:rPr>
          <w:bCs/>
        </w:rPr>
        <w:t xml:space="preserve"> current year.</w:t>
      </w:r>
    </w:p>
    <w:p w14:paraId="769D32C8" w14:textId="0C9C1013" w:rsidR="000C545D" w:rsidRPr="00963FA2" w:rsidRDefault="00963FA2" w:rsidP="00963FA2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07B20FAE" w14:textId="33672FDC" w:rsidR="000C545D" w:rsidRDefault="000C545D" w:rsidP="000C545D">
      <w:pPr>
        <w:spacing w:line="360" w:lineRule="auto"/>
        <w:ind w:firstLine="720"/>
        <w:jc w:val="both"/>
      </w:pPr>
      <w:r>
        <w:lastRenderedPageBreak/>
        <w:t xml:space="preserve">Now </w:t>
      </w:r>
      <w:r w:rsidR="004A1705">
        <w:rPr>
          <w:b/>
        </w:rPr>
        <w:t>JSC</w:t>
      </w:r>
      <w:r>
        <w:t xml:space="preserve"> still using manual management system to maintain the </w:t>
      </w:r>
      <w:r w:rsidRPr="0075473E">
        <w:rPr>
          <w:b/>
        </w:rPr>
        <w:t>transactions</w:t>
      </w:r>
      <w:r>
        <w:t xml:space="preserve">. You as her precious friend wants to help </w:t>
      </w:r>
      <w:r w:rsidR="0004178C">
        <w:rPr>
          <w:bCs/>
        </w:rPr>
        <w:t>her</w:t>
      </w:r>
      <w:r>
        <w:t xml:space="preserve"> to create a database system that can store data and maintain the </w:t>
      </w:r>
      <w:r w:rsidRPr="00C6794C">
        <w:rPr>
          <w:b/>
        </w:rPr>
        <w:t>transactions</w:t>
      </w:r>
      <w:r>
        <w:t>. The tasks that you must do are:</w:t>
      </w:r>
    </w:p>
    <w:p w14:paraId="551044C6" w14:textId="7665CFE0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 w:rsidR="0021327F">
        <w:rPr>
          <w:b/>
        </w:rPr>
        <w:t>all</w:t>
      </w:r>
      <w:r>
        <w:rPr>
          <w:b/>
        </w:rPr>
        <w:t xml:space="preserve"> transactions</w:t>
      </w:r>
      <w:r>
        <w:t>.</w:t>
      </w:r>
    </w:p>
    <w:p w14:paraId="6C2B5377" w14:textId="713AFD9D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 w:rsidR="0021327F">
        <w:rPr>
          <w:b/>
        </w:rPr>
        <w:t xml:space="preserve">the </w:t>
      </w:r>
      <w:r>
        <w:rPr>
          <w:b/>
        </w:rPr>
        <w:t>transactions</w:t>
      </w:r>
      <w:r w:rsidRPr="0074760C">
        <w:t>.</w:t>
      </w:r>
    </w:p>
    <w:p w14:paraId="552DFFE1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60BE3A1F" w14:textId="7FEB1E69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61789A">
        <w:t>0</w:t>
      </w:r>
      <w:r>
        <w:t xml:space="preserve"> data</w:t>
      </w:r>
      <w:r w:rsidR="00EA040E">
        <w:t>.</w:t>
      </w:r>
    </w:p>
    <w:p w14:paraId="7CC899DD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7C7E575B" w14:textId="29E3DC18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15EA2D68" w14:textId="0AC35A3F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 w:rsidR="0021327F">
        <w:rPr>
          <w:b/>
        </w:rPr>
        <w:t>rental</w:t>
      </w:r>
      <w:r>
        <w:t xml:space="preserve"> and </w:t>
      </w:r>
      <w:r w:rsidR="0021327F">
        <w:rPr>
          <w:b/>
        </w:rPr>
        <w:t>product</w:t>
      </w:r>
      <w:r>
        <w:rPr>
          <w:b/>
        </w:rPr>
        <w:t xml:space="preserve"> transactions</w:t>
      </w:r>
      <w:r>
        <w:t>.</w:t>
      </w:r>
      <w:r w:rsidR="00587EA9">
        <w:t xml:space="preserve"> </w:t>
      </w:r>
      <w:r w:rsidR="00EA040E">
        <w:t>(rental transaction &amp; product transaction)</w:t>
      </w:r>
    </w:p>
    <w:p w14:paraId="53DC9F42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51D694D2" w14:textId="57CC5D09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436E70">
        <w:rPr>
          <w:b/>
        </w:rPr>
        <w:t>JSC</w:t>
      </w:r>
      <w:r w:rsidRPr="00E23E1D">
        <w:t>,</w:t>
      </w:r>
      <w:r>
        <w:rPr>
          <w:b/>
        </w:rPr>
        <w:t xml:space="preserve"> </w:t>
      </w:r>
      <w:r w:rsidR="00436E70">
        <w:t xml:space="preserve">Jett </w:t>
      </w:r>
      <w:r>
        <w:t>asked you to provide some query that resulting important data. The requirements that asked from her are:</w:t>
      </w:r>
    </w:p>
    <w:p w14:paraId="30182112" w14:textId="336889D6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Display</w:t>
      </w:r>
      <w:r w:rsidR="00935E12">
        <w:t xml:space="preserve"> Product (obtained from </w:t>
      </w:r>
      <w:r w:rsidR="00065218">
        <w:t xml:space="preserve">replacing </w:t>
      </w:r>
      <w:r w:rsidR="00BD70F0">
        <w:t>‘PR’</w:t>
      </w:r>
      <w:r w:rsidR="00AC004C">
        <w:t xml:space="preserve"> </w:t>
      </w:r>
      <w:r w:rsidR="00065218">
        <w:t xml:space="preserve">with ‘Product Id ’ </w:t>
      </w:r>
      <w:r w:rsidR="00F3787B">
        <w:t>in</w:t>
      </w:r>
      <w:r w:rsidR="00065218">
        <w:t xml:space="preserve"> ProductId</w:t>
      </w:r>
      <w:r w:rsidR="00935E12">
        <w:t>)</w:t>
      </w:r>
      <w:r>
        <w:t xml:space="preserve">, Total </w:t>
      </w:r>
      <w:r w:rsidR="005D0B00">
        <w:t>Item Sold</w:t>
      </w:r>
      <w:r>
        <w:t xml:space="preserve"> (</w:t>
      </w:r>
      <w:r w:rsidR="00536595">
        <w:t>obtained from the sum</w:t>
      </w:r>
      <w:r w:rsidR="00EF1FD7">
        <w:t xml:space="preserve"> of </w:t>
      </w:r>
      <w:r w:rsidR="00536595">
        <w:t xml:space="preserve">all quantity per </w:t>
      </w:r>
      <w:r w:rsidR="00042B59">
        <w:t>product</w:t>
      </w:r>
      <w:r w:rsidR="00EF1FD7">
        <w:t xml:space="preserve"> sold</w:t>
      </w:r>
      <w:r w:rsidR="00A178B0">
        <w:t xml:space="preserve"> and ends with ‘ pcs’</w:t>
      </w:r>
      <w:r w:rsidR="00EF1FD7">
        <w:t>)</w:t>
      </w:r>
      <w:r>
        <w:t xml:space="preserve"> for </w:t>
      </w:r>
      <w:r w:rsidR="00314E90">
        <w:t>every</w:t>
      </w:r>
      <w:r w:rsidR="00EF1FD7">
        <w:t xml:space="preserve"> product sold by a female staff that has a salary higher than 4000000.</w:t>
      </w:r>
    </w:p>
    <w:p w14:paraId="28B96EC8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6CDBADD2" w14:textId="293D93CF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E63109">
        <w:t>P</w:t>
      </w:r>
      <w:r w:rsidR="00DF1AD3">
        <w:t>roduct</w:t>
      </w:r>
      <w:r w:rsidR="00E63109">
        <w:t>T</w:t>
      </w:r>
      <w:r w:rsidR="00DF1AD3">
        <w:t>ransaction</w:t>
      </w:r>
      <w:r w:rsidR="00E63109">
        <w:t>I</w:t>
      </w:r>
      <w:r w:rsidR="00DF1AD3">
        <w:t>d</w:t>
      </w:r>
      <w:r>
        <w:t xml:space="preserve">, </w:t>
      </w:r>
      <w:r w:rsidR="00AD475B">
        <w:t>T</w:t>
      </w:r>
      <w:r w:rsidR="00DF1AD3">
        <w:t xml:space="preserve">otal </w:t>
      </w:r>
      <w:r w:rsidR="00AD475B">
        <w:t>P</w:t>
      </w:r>
      <w:r w:rsidR="00DF1AD3">
        <w:t xml:space="preserve">roduct </w:t>
      </w:r>
      <w:r w:rsidR="00363BB2">
        <w:t>T</w:t>
      </w:r>
      <w:r w:rsidR="00DF1AD3">
        <w:t xml:space="preserve">ype (obtain </w:t>
      </w:r>
      <w:r w:rsidR="00416FA1">
        <w:t>from</w:t>
      </w:r>
      <w:r w:rsidR="00DF1AD3">
        <w:t xml:space="preserve"> the total of</w:t>
      </w:r>
      <w:r w:rsidR="00747DA4">
        <w:t xml:space="preserve"> different</w:t>
      </w:r>
      <w:r w:rsidR="00DF1AD3">
        <w:t xml:space="preserve"> product being bought)</w:t>
      </w:r>
      <w:r>
        <w:t xml:space="preserve"> for each </w:t>
      </w:r>
      <w:r w:rsidR="00DF1AD3">
        <w:t xml:space="preserve">transaction that occurred after </w:t>
      </w:r>
      <w:r w:rsidR="009260B4">
        <w:t>June</w:t>
      </w:r>
      <w:r w:rsidR="00DF1AD3">
        <w:t xml:space="preserve"> where </w:t>
      </w:r>
      <w:r w:rsidR="009260B4">
        <w:t xml:space="preserve">the </w:t>
      </w:r>
      <w:r w:rsidR="00AC2145">
        <w:t>T</w:t>
      </w:r>
      <w:r w:rsidR="009260B4">
        <w:t>otal</w:t>
      </w:r>
      <w:r w:rsidR="00DE31F1">
        <w:t xml:space="preserve"> </w:t>
      </w:r>
      <w:r w:rsidR="00AC2145">
        <w:t>P</w:t>
      </w:r>
      <w:r w:rsidR="00DE31F1">
        <w:t xml:space="preserve">roduct </w:t>
      </w:r>
      <w:r w:rsidR="00AC2145">
        <w:t>T</w:t>
      </w:r>
      <w:r w:rsidR="00DE31F1">
        <w:t xml:space="preserve">ype is more than </w:t>
      </w:r>
      <w:r w:rsidR="00622DAE">
        <w:t>1.</w:t>
      </w:r>
    </w:p>
    <w:p w14:paraId="1F614E74" w14:textId="77777777" w:rsidR="00122CE7" w:rsidRDefault="00122CE7" w:rsidP="00DF1AD3">
      <w:pPr>
        <w:spacing w:line="360" w:lineRule="auto"/>
        <w:jc w:val="both"/>
      </w:pPr>
    </w:p>
    <w:p w14:paraId="42A82FD9" w14:textId="34D2577C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3A3412">
        <w:t xml:space="preserve">Sport Field Id (obtained by </w:t>
      </w:r>
      <w:r w:rsidR="00CC2C8B">
        <w:t xml:space="preserve">replacing </w:t>
      </w:r>
      <w:r w:rsidR="006C3D96">
        <w:t xml:space="preserve">‘SF’ </w:t>
      </w:r>
      <w:r w:rsidR="00CC2C8B">
        <w:t>with ‘Sport Field ’ in SportFieldId</w:t>
      </w:r>
      <w:r w:rsidR="003A3412">
        <w:t>)</w:t>
      </w:r>
      <w:r>
        <w:t xml:space="preserve">, </w:t>
      </w:r>
      <w:r w:rsidR="00415D71">
        <w:t xml:space="preserve">Sport Field Address (obtained by replacing Street with ‘St.’ in SportFieldAddress), </w:t>
      </w:r>
      <w:r w:rsidR="009E0CD6">
        <w:t>Highest Transaction (obtained by</w:t>
      </w:r>
      <w:r w:rsidR="00103965">
        <w:t xml:space="preserve"> </w:t>
      </w:r>
      <w:r w:rsidR="00DC1718">
        <w:t xml:space="preserve">adding ‘Rp. ’ in front of </w:t>
      </w:r>
      <w:r w:rsidR="00103965">
        <w:t>the highest total transaction cost</w:t>
      </w:r>
      <w:r w:rsidR="006B516B">
        <w:t xml:space="preserve"> (cost calculated by renting fee multiply by rent length)</w:t>
      </w:r>
      <w:r w:rsidR="009E0CD6">
        <w:t>)</w:t>
      </w:r>
      <w:r w:rsidR="00103965">
        <w:t xml:space="preserve">, Lowest Transaction (obtained by </w:t>
      </w:r>
      <w:r w:rsidR="002E1275">
        <w:t xml:space="preserve">adding ‘Rp. ’ in front of </w:t>
      </w:r>
      <w:r w:rsidR="00103965">
        <w:t>the lowest total transaction cost</w:t>
      </w:r>
      <w:r w:rsidR="00E23293">
        <w:t xml:space="preserve"> (cost calculated by renting fee multiply by rent length)</w:t>
      </w:r>
      <w:r w:rsidR="00103965">
        <w:t xml:space="preserve">), for </w:t>
      </w:r>
      <w:r w:rsidR="00D059CB">
        <w:t>every</w:t>
      </w:r>
      <w:r w:rsidR="00103965">
        <w:t xml:space="preserve"> renting transaction that </w:t>
      </w:r>
      <w:r w:rsidR="00F47E33">
        <w:t>has SportFieldRentingFee</w:t>
      </w:r>
      <w:r w:rsidR="00103965">
        <w:t xml:space="preserve"> lower than 50000 and </w:t>
      </w:r>
      <w:r w:rsidR="00F1329B">
        <w:t xml:space="preserve">has </w:t>
      </w:r>
      <w:r w:rsidR="00103965">
        <w:t xml:space="preserve">odd </w:t>
      </w:r>
      <w:r w:rsidR="00F1329B">
        <w:t>S</w:t>
      </w:r>
      <w:r w:rsidR="00103965">
        <w:t>port</w:t>
      </w:r>
      <w:r w:rsidR="00F1329B">
        <w:t>F</w:t>
      </w:r>
      <w:r w:rsidR="00103965">
        <w:t>ield</w:t>
      </w:r>
      <w:r w:rsidR="00F1329B">
        <w:t>I</w:t>
      </w:r>
      <w:r w:rsidR="00103965">
        <w:t>d.</w:t>
      </w:r>
    </w:p>
    <w:p w14:paraId="49407AAA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49AE95A3" w14:textId="2CD8EF19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r w:rsidR="00103965">
        <w:t xml:space="preserve">SportFieldId, </w:t>
      </w:r>
      <w:r w:rsidR="00496DA8">
        <w:t>S</w:t>
      </w:r>
      <w:r w:rsidR="00103965">
        <w:t xml:space="preserve">taff </w:t>
      </w:r>
      <w:r w:rsidR="00496DA8">
        <w:t>S</w:t>
      </w:r>
      <w:r w:rsidR="00103965">
        <w:t xml:space="preserve">alary </w:t>
      </w:r>
      <w:r w:rsidR="00496DA8">
        <w:t>D</w:t>
      </w:r>
      <w:r w:rsidR="00103965">
        <w:t>eviation (obtained by subtracting the highest staff salary with the lowest staff</w:t>
      </w:r>
      <w:r w:rsidR="00065BF9">
        <w:t xml:space="preserve"> and </w:t>
      </w:r>
      <w:r w:rsidR="00CE792B">
        <w:t xml:space="preserve">adding </w:t>
      </w:r>
      <w:r w:rsidR="001C49E9">
        <w:t>‘</w:t>
      </w:r>
      <w:r w:rsidR="00CE792B">
        <w:t>Rp.</w:t>
      </w:r>
      <w:r w:rsidR="0024440B">
        <w:t xml:space="preserve"> ’</w:t>
      </w:r>
      <w:r w:rsidR="00CE792B">
        <w:t xml:space="preserve"> in front of it</w:t>
      </w:r>
      <w:r w:rsidR="00106C29">
        <w:t>)</w:t>
      </w:r>
      <w:r w:rsidR="00103965">
        <w:t xml:space="preserve">  for </w:t>
      </w:r>
      <w:r w:rsidR="0094774B">
        <w:t>every</w:t>
      </w:r>
      <w:r w:rsidR="00393429">
        <w:t xml:space="preserve"> odd SportFieldId and</w:t>
      </w:r>
      <w:r w:rsidR="00103965">
        <w:t xml:space="preserve"> </w:t>
      </w:r>
      <w:r w:rsidR="002D4DC5">
        <w:t>Staff Salary</w:t>
      </w:r>
      <w:r w:rsidR="00072071">
        <w:t xml:space="preserve"> </w:t>
      </w:r>
      <w:r w:rsidR="002D4DC5">
        <w:t>Deviation</w:t>
      </w:r>
      <w:r w:rsidR="00072071">
        <w:t xml:space="preserve"> </w:t>
      </w:r>
      <w:r w:rsidR="00C71AE3">
        <w:t xml:space="preserve">that </w:t>
      </w:r>
      <w:r w:rsidR="000D3FD5">
        <w:t xml:space="preserve">at least </w:t>
      </w:r>
      <w:r w:rsidR="00C71AE3">
        <w:t>1000000.</w:t>
      </w:r>
    </w:p>
    <w:p w14:paraId="4CCD5E3A" w14:textId="77777777" w:rsidR="008C42BB" w:rsidRDefault="008C42BB" w:rsidP="00E862FF">
      <w:pPr>
        <w:spacing w:line="360" w:lineRule="auto"/>
        <w:jc w:val="both"/>
      </w:pPr>
    </w:p>
    <w:p w14:paraId="69C76C4A" w14:textId="0007C65B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8C42BB">
        <w:t xml:space="preserve">Staff Id (obtained </w:t>
      </w:r>
      <w:r w:rsidR="00C001CC">
        <w:t>from</w:t>
      </w:r>
      <w:r w:rsidR="008C42BB">
        <w:t xml:space="preserve"> </w:t>
      </w:r>
      <w:r w:rsidR="00C001CC">
        <w:t>StaffId in lower</w:t>
      </w:r>
      <w:r w:rsidR="00264373">
        <w:t xml:space="preserve"> </w:t>
      </w:r>
      <w:r w:rsidR="00C001CC">
        <w:t>case</w:t>
      </w:r>
      <w:r w:rsidR="008C42BB">
        <w:t xml:space="preserve">), Staff </w:t>
      </w:r>
      <w:r w:rsidR="000760E1">
        <w:t>N</w:t>
      </w:r>
      <w:r w:rsidR="008C42BB">
        <w:t>ame (obtained</w:t>
      </w:r>
      <w:r w:rsidR="002A0C56">
        <w:t xml:space="preserve"> from StaffName in upper case</w:t>
      </w:r>
      <w:r w:rsidR="008C42BB">
        <w:t>)</w:t>
      </w:r>
      <w:r w:rsidR="001F5613">
        <w:t xml:space="preserve">, Staff Gender (obtained </w:t>
      </w:r>
      <w:r w:rsidR="00AE478C">
        <w:t>from</w:t>
      </w:r>
      <w:r w:rsidR="001F5613">
        <w:t xml:space="preserve"> the</w:t>
      </w:r>
      <w:r w:rsidR="002C62B2">
        <w:t xml:space="preserve"> </w:t>
      </w:r>
      <w:r w:rsidR="001F5613">
        <w:t>fi</w:t>
      </w:r>
      <w:r w:rsidR="00A0248C">
        <w:t>r</w:t>
      </w:r>
      <w:r w:rsidR="001F5613">
        <w:t xml:space="preserve">st </w:t>
      </w:r>
      <w:r w:rsidR="00166D34">
        <w:t>character</w:t>
      </w:r>
      <w:r w:rsidR="001F5613">
        <w:t xml:space="preserve"> </w:t>
      </w:r>
      <w:r w:rsidR="00A72643">
        <w:t>in StaffGender</w:t>
      </w:r>
      <w:r w:rsidR="001F5613">
        <w:t xml:space="preserve">), </w:t>
      </w:r>
      <w:r w:rsidR="002F4A38">
        <w:t>R</w:t>
      </w:r>
      <w:r w:rsidR="001F5613">
        <w:t>entalTransactionnId, CustomerName, for</w:t>
      </w:r>
      <w:r w:rsidR="00376885">
        <w:t xml:space="preserve"> every </w:t>
      </w:r>
      <w:r w:rsidR="001F5613">
        <w:t>female staff with the highest salary</w:t>
      </w:r>
      <w:r w:rsidR="00067FD4">
        <w:t>.</w:t>
      </w:r>
    </w:p>
    <w:p w14:paraId="4CACAAF2" w14:textId="265EA155" w:rsidR="008C42BB" w:rsidRDefault="000C545D" w:rsidP="00067FD4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056DE03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F8FF493" w14:textId="5E1E89AA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 xml:space="preserve">Display </w:t>
      </w:r>
      <w:r w:rsidR="003022E6">
        <w:t xml:space="preserve">CustomerId, CustomerName, Customer Age (obtained </w:t>
      </w:r>
      <w:r w:rsidR="002E139A">
        <w:t xml:space="preserve">from CustomerAge ends with </w:t>
      </w:r>
      <w:r w:rsidR="003022E6">
        <w:t>‘ years old</w:t>
      </w:r>
      <w:r w:rsidR="00211CE2">
        <w:t>’</w:t>
      </w:r>
      <w:r w:rsidR="003022E6">
        <w:t xml:space="preserve">), Customer Phone (obtained by </w:t>
      </w:r>
      <w:r w:rsidR="007046D8">
        <w:t>r</w:t>
      </w:r>
      <w:r w:rsidR="003022E6">
        <w:t>eplacing the first 2 characters of the CustomerPhone with +62)</w:t>
      </w:r>
      <w:r w:rsidR="00136305">
        <w:t>,</w:t>
      </w:r>
      <w:r w:rsidR="003022E6">
        <w:t xml:space="preserve"> </w:t>
      </w:r>
      <w:r w:rsidR="007C173A">
        <w:t xml:space="preserve">for every transaction </w:t>
      </w:r>
      <w:r w:rsidR="00710C0E">
        <w:t xml:space="preserve">with the youngest customer </w:t>
      </w:r>
      <w:r w:rsidR="0020652E">
        <w:t xml:space="preserve">and purchased </w:t>
      </w:r>
      <w:r w:rsidR="000C6A48">
        <w:t xml:space="preserve">product </w:t>
      </w:r>
      <w:r w:rsidR="00A37A08">
        <w:t xml:space="preserve">quantity </w:t>
      </w:r>
      <w:r w:rsidR="006C43BD">
        <w:t>less than</w:t>
      </w:r>
      <w:r w:rsidR="00A37A08">
        <w:t xml:space="preserve"> 50</w:t>
      </w:r>
      <w:r w:rsidR="00A904D3">
        <w:t>.</w:t>
      </w:r>
      <w:r w:rsidR="0013784D">
        <w:t xml:space="preserve"> </w:t>
      </w:r>
      <w:r w:rsidR="0052645E">
        <w:t>The data displayed must not be duplicated.</w:t>
      </w:r>
    </w:p>
    <w:p w14:paraId="50A6A349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3D31956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682122A" w14:textId="204E24A6" w:rsidR="002D7A11" w:rsidRDefault="000C545D" w:rsidP="002D7A11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Display</w:t>
      </w:r>
      <w:r w:rsidR="00B15894">
        <w:t xml:space="preserve"> </w:t>
      </w:r>
      <w:r w:rsidR="00962FE8">
        <w:t>C</w:t>
      </w:r>
      <w:r w:rsidR="002D7A11">
        <w:t>ategory (with</w:t>
      </w:r>
      <w:r w:rsidR="009F15E8">
        <w:t xml:space="preserve"> </w:t>
      </w:r>
      <w:r w:rsidR="00AE43E8">
        <w:t>‘</w:t>
      </w:r>
      <w:r w:rsidR="009F15E8">
        <w:t>Most E</w:t>
      </w:r>
      <w:r w:rsidR="002D7A11">
        <w:t xml:space="preserve">xpensive </w:t>
      </w:r>
      <w:r w:rsidR="009F15E8">
        <w:t>Product</w:t>
      </w:r>
      <w:r w:rsidR="00AE43E8">
        <w:t>’</w:t>
      </w:r>
      <w:r w:rsidR="002D7A11">
        <w:t xml:space="preserve"> as it value),</w:t>
      </w:r>
      <w:r w:rsidR="00C66585">
        <w:t xml:space="preserve"> P</w:t>
      </w:r>
      <w:r w:rsidR="002D7A11">
        <w:t>roductName</w:t>
      </w:r>
      <w:r w:rsidR="00252DB8">
        <w:t xml:space="preserve"> (obtained from ProductName in upper case)</w:t>
      </w:r>
      <w:r w:rsidR="002D7A11">
        <w:t>,</w:t>
      </w:r>
      <w:r w:rsidR="00C66585">
        <w:t xml:space="preserve"> </w:t>
      </w:r>
      <w:r w:rsidR="002D7A11">
        <w:t>Product</w:t>
      </w:r>
      <w:r w:rsidR="00C66585">
        <w:t xml:space="preserve"> P</w:t>
      </w:r>
      <w:r w:rsidR="002D7A11">
        <w:t>rice</w:t>
      </w:r>
      <w:r w:rsidR="00C66585">
        <w:t xml:space="preserve"> </w:t>
      </w:r>
      <w:r w:rsidR="002D7A11">
        <w:t xml:space="preserve">(obtained by adding </w:t>
      </w:r>
      <w:r w:rsidR="00294281">
        <w:t>‘</w:t>
      </w:r>
      <w:r w:rsidR="002D7A11">
        <w:t>Rp.</w:t>
      </w:r>
      <w:r w:rsidR="00A909C0">
        <w:t xml:space="preserve"> </w:t>
      </w:r>
      <w:r w:rsidR="008C5C19">
        <w:t>’</w:t>
      </w:r>
      <w:r w:rsidR="00802646">
        <w:t xml:space="preserve"> </w:t>
      </w:r>
      <w:r w:rsidR="002D7A11">
        <w:t xml:space="preserve">in front of product price) for every product that has most expensive price and have an even </w:t>
      </w:r>
      <w:r w:rsidR="00F62D96">
        <w:t>ProductId</w:t>
      </w:r>
      <w:r w:rsidR="002D7A11">
        <w:t xml:space="preserve">, then combine with </w:t>
      </w:r>
      <w:r w:rsidR="00843FAD">
        <w:t>C</w:t>
      </w:r>
      <w:r w:rsidR="002D7A11">
        <w:t xml:space="preserve">ategory (with </w:t>
      </w:r>
      <w:r w:rsidR="005431D7">
        <w:t>‘</w:t>
      </w:r>
      <w:r w:rsidR="00C02918">
        <w:t xml:space="preserve">Most </w:t>
      </w:r>
      <w:r w:rsidR="008E3112">
        <w:t>Affordable</w:t>
      </w:r>
      <w:r w:rsidR="002D7A11">
        <w:t xml:space="preserve"> </w:t>
      </w:r>
      <w:r w:rsidR="00C02918">
        <w:t>Product</w:t>
      </w:r>
      <w:r w:rsidR="00816ADF">
        <w:t>’</w:t>
      </w:r>
      <w:r w:rsidR="002D7A11">
        <w:t xml:space="preserve"> as its value),</w:t>
      </w:r>
      <w:r w:rsidR="00CC4B74">
        <w:t xml:space="preserve"> P</w:t>
      </w:r>
      <w:r w:rsidR="002D7A11">
        <w:t>roductName</w:t>
      </w:r>
      <w:r w:rsidR="00704155">
        <w:t xml:space="preserve"> (obtained from ProductName in upper case)</w:t>
      </w:r>
      <w:r w:rsidR="002D7A11">
        <w:t>,</w:t>
      </w:r>
      <w:r w:rsidR="00201CD3">
        <w:t xml:space="preserve"> </w:t>
      </w:r>
      <w:r w:rsidR="002D7A11">
        <w:t xml:space="preserve">Product </w:t>
      </w:r>
      <w:r w:rsidR="00201CD3">
        <w:t>P</w:t>
      </w:r>
      <w:r w:rsidR="002D7A11">
        <w:t>rice</w:t>
      </w:r>
      <w:r w:rsidR="00201CD3">
        <w:t xml:space="preserve"> </w:t>
      </w:r>
      <w:r w:rsidR="002D7A11">
        <w:t xml:space="preserve">(obtained by adding </w:t>
      </w:r>
      <w:r w:rsidR="001536C0">
        <w:t>‘</w:t>
      </w:r>
      <w:r w:rsidR="002D7A11">
        <w:t>Rp.</w:t>
      </w:r>
      <w:r w:rsidR="00E93F1A">
        <w:t xml:space="preserve"> </w:t>
      </w:r>
      <w:r w:rsidR="00204F0C">
        <w:t>’</w:t>
      </w:r>
      <w:r w:rsidR="002D7A11">
        <w:t xml:space="preserve"> in front of product price) for every  product that has most </w:t>
      </w:r>
      <w:r w:rsidR="00A04AA2">
        <w:t>cheapest</w:t>
      </w:r>
      <w:r w:rsidR="002D7A11">
        <w:t xml:space="preserve"> price and have an even </w:t>
      </w:r>
      <w:r w:rsidR="004326BA">
        <w:t>ProductId</w:t>
      </w:r>
      <w:r w:rsidR="00743413">
        <w:t>.</w:t>
      </w:r>
    </w:p>
    <w:p w14:paraId="6629E71E" w14:textId="73BEB712" w:rsidR="000C545D" w:rsidRDefault="000C545D" w:rsidP="008962E3">
      <w:pPr>
        <w:spacing w:line="360" w:lineRule="auto"/>
        <w:ind w:left="720" w:firstLine="720"/>
        <w:jc w:val="both"/>
      </w:pPr>
      <w:r>
        <w:t>(</w:t>
      </w:r>
      <w:r w:rsidRPr="002D7A11">
        <w:rPr>
          <w:b/>
        </w:rPr>
        <w:t>alias subquery</w:t>
      </w:r>
      <w:r>
        <w:t>)</w:t>
      </w:r>
    </w:p>
    <w:p w14:paraId="7094635B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7B484C3" w14:textId="77777777" w:rsidR="0046089D" w:rsidRDefault="0046089D">
      <w:pPr>
        <w:spacing w:after="200" w:line="276" w:lineRule="auto"/>
      </w:pPr>
      <w:r>
        <w:br w:type="page"/>
      </w:r>
    </w:p>
    <w:p w14:paraId="3355D321" w14:textId="4F3CA656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lastRenderedPageBreak/>
        <w:t xml:space="preserve">Display </w:t>
      </w:r>
      <w:r w:rsidR="008D4021">
        <w:t>ProductTransactionId</w:t>
      </w:r>
      <w:r w:rsidR="00D47B3D">
        <w:t xml:space="preserve"> (obtained by replacing ‘PT’ with ‘Product Transaction Id’ in ProductTransactionId)</w:t>
      </w:r>
      <w:r w:rsidR="008D4021">
        <w:t>, Date (obtained by formatting it to</w:t>
      </w:r>
      <w:r w:rsidR="00003CFF">
        <w:t xml:space="preserve"> </w:t>
      </w:r>
      <w:r w:rsidR="00A141FC">
        <w:t>‘</w:t>
      </w:r>
      <w:r w:rsidR="008D4021">
        <w:t>Mon dd, yyyy</w:t>
      </w:r>
      <w:r w:rsidR="00A141FC">
        <w:t>’ without quotes</w:t>
      </w:r>
      <w:r w:rsidR="008D4021">
        <w:t>), Customer</w:t>
      </w:r>
      <w:r w:rsidR="001C7064">
        <w:t>I</w:t>
      </w:r>
      <w:r w:rsidR="008D4021">
        <w:t>d,</w:t>
      </w:r>
      <w:r w:rsidR="001C7064">
        <w:t xml:space="preserve"> </w:t>
      </w:r>
      <w:r w:rsidR="002D38CD">
        <w:t>CustomerName (obtained from CustomerName in upper case)</w:t>
      </w:r>
      <w:r w:rsidR="00C85F45">
        <w:t xml:space="preserve">, </w:t>
      </w:r>
      <w:r w:rsidR="008D4021">
        <w:t>Staffid</w:t>
      </w:r>
      <w:r w:rsidR="000C1F13">
        <w:t>,</w:t>
      </w:r>
      <w:r w:rsidR="008D4021">
        <w:t xml:space="preserve"> </w:t>
      </w:r>
      <w:r w:rsidR="00A6487E">
        <w:t xml:space="preserve">StaffGender (obtained from the first character in StaffGender), </w:t>
      </w:r>
      <w:r w:rsidR="000C1F13">
        <w:t>f</w:t>
      </w:r>
      <w:r w:rsidR="008D4021">
        <w:t xml:space="preserve">or the </w:t>
      </w:r>
      <w:r w:rsidR="000C1F13">
        <w:t>o</w:t>
      </w:r>
      <w:r w:rsidR="008D4021">
        <w:t xml:space="preserve">ldest customer being served by a staff with </w:t>
      </w:r>
      <w:r w:rsidR="00364036">
        <w:t xml:space="preserve">salary </w:t>
      </w:r>
      <w:r w:rsidR="008D4021">
        <w:t>above averag</w:t>
      </w:r>
      <w:r w:rsidR="00364036">
        <w:t>e</w:t>
      </w:r>
      <w:r w:rsidR="00E710AF">
        <w:t xml:space="preserve"> salary </w:t>
      </w:r>
      <w:r w:rsidR="00F850B8">
        <w:t>of</w:t>
      </w:r>
      <w:r w:rsidR="00E710AF">
        <w:t xml:space="preserve"> all staff</w:t>
      </w:r>
      <w:r w:rsidR="008D4021">
        <w:t>.</w:t>
      </w:r>
    </w:p>
    <w:p w14:paraId="221C4FF2" w14:textId="43590112" w:rsidR="008D4021" w:rsidRDefault="000C545D" w:rsidP="008D4021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BE3ACB7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5865C192" w14:textId="094FD83C" w:rsidR="000C545D" w:rsidRDefault="000C545D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 ‘</w:t>
      </w:r>
      <w:r w:rsidR="009C5667" w:rsidRPr="009C5667">
        <w:t>annual</w:t>
      </w:r>
      <w:r w:rsidR="002D694A">
        <w:t>Month</w:t>
      </w:r>
      <w:r w:rsidR="009C5667" w:rsidRPr="009C5667">
        <w:t>lyRentalReport</w:t>
      </w:r>
      <w:r>
        <w:t xml:space="preserve">’ to display </w:t>
      </w:r>
      <w:r w:rsidR="009C5667">
        <w:t xml:space="preserve">Yearly Rental Revenue (obtained by </w:t>
      </w:r>
      <w:r w:rsidR="0069317F">
        <w:t>summing</w:t>
      </w:r>
      <w:r w:rsidR="009C5667">
        <w:t xml:space="preserve"> </w:t>
      </w:r>
      <w:r w:rsidR="00042495">
        <w:t>R</w:t>
      </w:r>
      <w:r w:rsidR="009C5667">
        <w:t xml:space="preserve">entalLength </w:t>
      </w:r>
      <w:r w:rsidR="00042495">
        <w:t>times</w:t>
      </w:r>
      <w:r w:rsidR="009C5667">
        <w:t xml:space="preserve"> </w:t>
      </w:r>
      <w:r w:rsidR="004A0DE6">
        <w:t>SportFieldRentingFee</w:t>
      </w:r>
      <w:r w:rsidR="009C5667">
        <w:t>)</w:t>
      </w:r>
      <w:r w:rsidR="004A0DE6">
        <w:t xml:space="preserve">, Average Rental Revenue (obtained by averaging </w:t>
      </w:r>
      <w:r w:rsidR="00B259AC">
        <w:t>R</w:t>
      </w:r>
      <w:r w:rsidR="004A0DE6">
        <w:t xml:space="preserve">entalLength </w:t>
      </w:r>
      <w:r w:rsidR="00042495">
        <w:t>times</w:t>
      </w:r>
      <w:r w:rsidR="004A0DE6">
        <w:t xml:space="preserve"> SportFieldRentingFee)</w:t>
      </w:r>
      <w:r w:rsidR="007E68DD">
        <w:t>,</w:t>
      </w:r>
      <w:r w:rsidR="004A0DE6">
        <w:t xml:space="preserve"> </w:t>
      </w:r>
      <w:r w:rsidR="007E68DD">
        <w:t>f</w:t>
      </w:r>
      <w:r w:rsidR="004A0DE6">
        <w:t xml:space="preserve">or </w:t>
      </w:r>
      <w:r w:rsidR="008D53CD">
        <w:t xml:space="preserve">transaction happened in </w:t>
      </w:r>
      <w:r w:rsidR="0017477D">
        <w:t>December</w:t>
      </w:r>
      <w:r w:rsidR="004A0DE6">
        <w:t xml:space="preserve"> transactions and </w:t>
      </w:r>
      <w:r w:rsidR="006B5BCA">
        <w:t>SportField</w:t>
      </w:r>
      <w:r w:rsidR="00615D22">
        <w:t>R</w:t>
      </w:r>
      <w:r w:rsidR="004A0DE6">
        <w:t>entingFee is higher than 60000</w:t>
      </w:r>
      <w:r w:rsidR="00F8430E">
        <w:t>.</w:t>
      </w:r>
    </w:p>
    <w:p w14:paraId="52BFD6C1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695A9F53" w14:textId="017CE454" w:rsidR="004A0DE6" w:rsidRDefault="004A0DE6" w:rsidP="004A0DE6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Create a view named ‘</w:t>
      </w:r>
      <w:r w:rsidRPr="009C5667">
        <w:t>annual</w:t>
      </w:r>
      <w:r w:rsidR="00A535B6">
        <w:t>Month</w:t>
      </w:r>
      <w:r w:rsidRPr="009C5667">
        <w:t>ly</w:t>
      </w:r>
      <w:r>
        <w:t>Product</w:t>
      </w:r>
      <w:r w:rsidRPr="009C5667">
        <w:t>Report</w:t>
      </w:r>
      <w:r>
        <w:t xml:space="preserve">’ to display Yearly Product Revenue (obtained by totaling Quantity * ProductPrice), Average Product Revenue (obtained by averaging Quantity * ProductPrice). </w:t>
      </w:r>
      <w:r w:rsidR="0054191B">
        <w:t xml:space="preserve">for transaction happened in </w:t>
      </w:r>
      <w:r w:rsidR="00147AAC">
        <w:t>January</w:t>
      </w:r>
      <w:r w:rsidR="0054191B">
        <w:t xml:space="preserve"> </w:t>
      </w:r>
      <w:r>
        <w:t xml:space="preserve">and ProductPrice is higher than </w:t>
      </w:r>
      <w:r w:rsidR="00F538AB">
        <w:t>30000</w:t>
      </w:r>
      <w:r w:rsidR="00F8430E">
        <w:t>.</w:t>
      </w:r>
    </w:p>
    <w:p w14:paraId="7094F52C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1D8E87F5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000275EF" w14:textId="5DDCA663" w:rsidR="00230332" w:rsidRDefault="00230332" w:rsidP="00001078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Entity Relationship Diagram (.</w:t>
      </w:r>
      <w:r w:rsidR="00001078">
        <w:t>vpp</w:t>
      </w:r>
      <w:r>
        <w:t>, .png)</w:t>
      </w:r>
    </w:p>
    <w:p w14:paraId="79730094" w14:textId="77777777" w:rsidR="00230332" w:rsidRDefault="00230332" w:rsidP="00001078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create the database system. (.sql)</w:t>
      </w:r>
    </w:p>
    <w:p w14:paraId="4BEA14CB" w14:textId="77777777" w:rsidR="00230332" w:rsidRDefault="00230332" w:rsidP="00001078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insert data into tables. (.sql)</w:t>
      </w:r>
    </w:p>
    <w:p w14:paraId="6E2C8E14" w14:textId="77777777" w:rsidR="00230332" w:rsidRDefault="00230332" w:rsidP="00001078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(.sql)</w:t>
      </w:r>
    </w:p>
    <w:p w14:paraId="3E538968" w14:textId="77777777" w:rsidR="00230332" w:rsidRDefault="00230332" w:rsidP="00001078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answer the 10 cases. (.sql)</w:t>
      </w:r>
    </w:p>
    <w:p w14:paraId="25CB233D" w14:textId="77777777" w:rsidR="0046089D" w:rsidRDefault="0046089D" w:rsidP="0046089D">
      <w:pPr>
        <w:spacing w:line="360" w:lineRule="auto"/>
        <w:jc w:val="both"/>
      </w:pPr>
    </w:p>
    <w:p w14:paraId="7D13A76F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bookmarkEnd w:id="0"/>
    <w:p w14:paraId="308B61D5" w14:textId="77777777" w:rsidR="00811188" w:rsidRDefault="00811188" w:rsidP="00811188">
      <w:pPr>
        <w:spacing w:after="200" w:line="276" w:lineRule="auto"/>
        <w:rPr>
          <w:rStyle w:val="longtext"/>
          <w:b/>
          <w:shd w:val="clear" w:color="auto" w:fill="FFFFFF"/>
        </w:rPr>
      </w:pPr>
      <w:r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6E34FF71" w14:textId="77777777" w:rsidR="00811188" w:rsidRDefault="00811188" w:rsidP="00811188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023894CE" w14:textId="77777777" w:rsidR="00811188" w:rsidRDefault="00811188" w:rsidP="00811188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practicum.</w:t>
      </w:r>
    </w:p>
    <w:p w14:paraId="4FB154F6" w14:textId="77777777" w:rsidR="00811188" w:rsidRDefault="00811188" w:rsidP="00811188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61154F10" w14:textId="77777777" w:rsidR="00811188" w:rsidRDefault="00811188" w:rsidP="00811188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98706A9" w14:textId="77777777" w:rsidR="00811188" w:rsidRDefault="00811188" w:rsidP="00811188">
      <w:pPr>
        <w:numPr>
          <w:ilvl w:val="1"/>
          <w:numId w:val="22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1C173FD0" w14:textId="77777777" w:rsidR="00811188" w:rsidRDefault="00811188" w:rsidP="00811188">
      <w:pPr>
        <w:numPr>
          <w:ilvl w:val="1"/>
          <w:numId w:val="22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42F7CDCD" w14:textId="77777777" w:rsidR="00811188" w:rsidRDefault="00811188" w:rsidP="00811188">
      <w:pPr>
        <w:numPr>
          <w:ilvl w:val="1"/>
          <w:numId w:val="22"/>
        </w:numPr>
        <w:spacing w:line="360" w:lineRule="auto"/>
        <w:jc w:val="both"/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66F570A6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0B20" w14:textId="77777777" w:rsidR="0080754F" w:rsidRDefault="0080754F" w:rsidP="00273E4A">
      <w:r>
        <w:separator/>
      </w:r>
    </w:p>
  </w:endnote>
  <w:endnote w:type="continuationSeparator" w:id="0">
    <w:p w14:paraId="1A38D881" w14:textId="77777777" w:rsidR="0080754F" w:rsidRDefault="0080754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B99B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39A0A01" wp14:editId="477E733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3EA4BFF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3E72439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83B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1727A6" wp14:editId="6858F24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6F872B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454FC7E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B6741D7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F9E2" w14:textId="77777777" w:rsidR="0080754F" w:rsidRDefault="0080754F" w:rsidP="00273E4A">
      <w:r>
        <w:separator/>
      </w:r>
    </w:p>
  </w:footnote>
  <w:footnote w:type="continuationSeparator" w:id="0">
    <w:p w14:paraId="52084FB1" w14:textId="77777777" w:rsidR="0080754F" w:rsidRDefault="0080754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71DD044" w14:textId="77777777" w:rsidTr="005D0782">
      <w:tc>
        <w:tcPr>
          <w:tcW w:w="5220" w:type="dxa"/>
        </w:tcPr>
        <w:p w14:paraId="7FDA212C" w14:textId="1516078C" w:rsidR="005D0782" w:rsidRPr="00261D90" w:rsidRDefault="000B478E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6E37A0B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DCBB2AA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A922E87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410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4B562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26A64"/>
    <w:multiLevelType w:val="hybridMultilevel"/>
    <w:tmpl w:val="FB662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835843">
    <w:abstractNumId w:val="2"/>
  </w:num>
  <w:num w:numId="2" w16cid:durableId="693267729">
    <w:abstractNumId w:val="6"/>
  </w:num>
  <w:num w:numId="3" w16cid:durableId="1020933552">
    <w:abstractNumId w:val="12"/>
  </w:num>
  <w:num w:numId="4" w16cid:durableId="1684816320">
    <w:abstractNumId w:val="7"/>
  </w:num>
  <w:num w:numId="5" w16cid:durableId="884833871">
    <w:abstractNumId w:val="15"/>
  </w:num>
  <w:num w:numId="6" w16cid:durableId="291981292">
    <w:abstractNumId w:val="11"/>
  </w:num>
  <w:num w:numId="7" w16cid:durableId="140659230">
    <w:abstractNumId w:val="16"/>
  </w:num>
  <w:num w:numId="8" w16cid:durableId="1160925045">
    <w:abstractNumId w:val="1"/>
  </w:num>
  <w:num w:numId="9" w16cid:durableId="1713109">
    <w:abstractNumId w:val="4"/>
  </w:num>
  <w:num w:numId="10" w16cid:durableId="184643710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8438953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0849646">
    <w:abstractNumId w:val="0"/>
  </w:num>
  <w:num w:numId="13" w16cid:durableId="2051149962">
    <w:abstractNumId w:val="3"/>
  </w:num>
  <w:num w:numId="14" w16cid:durableId="1302268543">
    <w:abstractNumId w:val="14"/>
  </w:num>
  <w:num w:numId="15" w16cid:durableId="1332876150">
    <w:abstractNumId w:val="17"/>
  </w:num>
  <w:num w:numId="16" w16cid:durableId="515576103">
    <w:abstractNumId w:val="9"/>
  </w:num>
  <w:num w:numId="17" w16cid:durableId="1426148326">
    <w:abstractNumId w:val="8"/>
  </w:num>
  <w:num w:numId="18" w16cid:durableId="889919484">
    <w:abstractNumId w:val="13"/>
  </w:num>
  <w:num w:numId="19" w16cid:durableId="280382126">
    <w:abstractNumId w:val="10"/>
  </w:num>
  <w:num w:numId="20" w16cid:durableId="922296913">
    <w:abstractNumId w:val="19"/>
  </w:num>
  <w:num w:numId="21" w16cid:durableId="676539041">
    <w:abstractNumId w:val="5"/>
  </w:num>
  <w:num w:numId="22" w16cid:durableId="1566838856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078"/>
    <w:rsid w:val="00003CFF"/>
    <w:rsid w:val="00020F10"/>
    <w:rsid w:val="00024B89"/>
    <w:rsid w:val="00030EA6"/>
    <w:rsid w:val="0004178C"/>
    <w:rsid w:val="00042495"/>
    <w:rsid w:val="00042B59"/>
    <w:rsid w:val="00051154"/>
    <w:rsid w:val="00055D15"/>
    <w:rsid w:val="00065218"/>
    <w:rsid w:val="00065BF9"/>
    <w:rsid w:val="00067FD4"/>
    <w:rsid w:val="00072071"/>
    <w:rsid w:val="00072DE7"/>
    <w:rsid w:val="000732DF"/>
    <w:rsid w:val="000760E1"/>
    <w:rsid w:val="000A0C90"/>
    <w:rsid w:val="000A23D8"/>
    <w:rsid w:val="000A3F41"/>
    <w:rsid w:val="000B478E"/>
    <w:rsid w:val="000B69D0"/>
    <w:rsid w:val="000C1F13"/>
    <w:rsid w:val="000C2128"/>
    <w:rsid w:val="000C3015"/>
    <w:rsid w:val="000C545D"/>
    <w:rsid w:val="000C6A48"/>
    <w:rsid w:val="000D3FD5"/>
    <w:rsid w:val="000F057A"/>
    <w:rsid w:val="000F1EBF"/>
    <w:rsid w:val="000F3EB6"/>
    <w:rsid w:val="000F7CFC"/>
    <w:rsid w:val="000F7FC6"/>
    <w:rsid w:val="00103965"/>
    <w:rsid w:val="00106C29"/>
    <w:rsid w:val="001128D4"/>
    <w:rsid w:val="00122BC2"/>
    <w:rsid w:val="00122CE7"/>
    <w:rsid w:val="00126822"/>
    <w:rsid w:val="00131DAA"/>
    <w:rsid w:val="00136305"/>
    <w:rsid w:val="0013784D"/>
    <w:rsid w:val="00141C7E"/>
    <w:rsid w:val="00145C2E"/>
    <w:rsid w:val="00146187"/>
    <w:rsid w:val="00147AAC"/>
    <w:rsid w:val="00150E94"/>
    <w:rsid w:val="00151550"/>
    <w:rsid w:val="00151847"/>
    <w:rsid w:val="001536C0"/>
    <w:rsid w:val="0015698F"/>
    <w:rsid w:val="0016581C"/>
    <w:rsid w:val="00166D34"/>
    <w:rsid w:val="0017477D"/>
    <w:rsid w:val="00183E23"/>
    <w:rsid w:val="00183F26"/>
    <w:rsid w:val="001955A6"/>
    <w:rsid w:val="001A300E"/>
    <w:rsid w:val="001A57B5"/>
    <w:rsid w:val="001B07D5"/>
    <w:rsid w:val="001B3A2E"/>
    <w:rsid w:val="001C49E9"/>
    <w:rsid w:val="001C7064"/>
    <w:rsid w:val="001D4810"/>
    <w:rsid w:val="001E4042"/>
    <w:rsid w:val="001E637E"/>
    <w:rsid w:val="001E7ABE"/>
    <w:rsid w:val="001F5613"/>
    <w:rsid w:val="001F64B6"/>
    <w:rsid w:val="00201CD3"/>
    <w:rsid w:val="00204F0C"/>
    <w:rsid w:val="0020652E"/>
    <w:rsid w:val="00211CE2"/>
    <w:rsid w:val="0021327F"/>
    <w:rsid w:val="00224780"/>
    <w:rsid w:val="00230332"/>
    <w:rsid w:val="00235C36"/>
    <w:rsid w:val="002376FA"/>
    <w:rsid w:val="0024440B"/>
    <w:rsid w:val="00250DC4"/>
    <w:rsid w:val="00252DB8"/>
    <w:rsid w:val="00261D90"/>
    <w:rsid w:val="00264373"/>
    <w:rsid w:val="002714BF"/>
    <w:rsid w:val="00273E4A"/>
    <w:rsid w:val="00281799"/>
    <w:rsid w:val="002841B3"/>
    <w:rsid w:val="00290DBF"/>
    <w:rsid w:val="00294281"/>
    <w:rsid w:val="002956DC"/>
    <w:rsid w:val="00296DA6"/>
    <w:rsid w:val="002A07C0"/>
    <w:rsid w:val="002A0C56"/>
    <w:rsid w:val="002A138B"/>
    <w:rsid w:val="002A66E0"/>
    <w:rsid w:val="002B00F2"/>
    <w:rsid w:val="002B47BE"/>
    <w:rsid w:val="002B7CDD"/>
    <w:rsid w:val="002C3AC5"/>
    <w:rsid w:val="002C62B2"/>
    <w:rsid w:val="002C7FC0"/>
    <w:rsid w:val="002D1472"/>
    <w:rsid w:val="002D38CD"/>
    <w:rsid w:val="002D4DC5"/>
    <w:rsid w:val="002D694A"/>
    <w:rsid w:val="002D7A11"/>
    <w:rsid w:val="002D7F31"/>
    <w:rsid w:val="002E1275"/>
    <w:rsid w:val="002E139A"/>
    <w:rsid w:val="002E3324"/>
    <w:rsid w:val="002E3BD5"/>
    <w:rsid w:val="002E5802"/>
    <w:rsid w:val="002F4A38"/>
    <w:rsid w:val="003002A2"/>
    <w:rsid w:val="003022E6"/>
    <w:rsid w:val="00304C80"/>
    <w:rsid w:val="00305136"/>
    <w:rsid w:val="003054E4"/>
    <w:rsid w:val="00314E90"/>
    <w:rsid w:val="00320C87"/>
    <w:rsid w:val="00321362"/>
    <w:rsid w:val="00323347"/>
    <w:rsid w:val="00336999"/>
    <w:rsid w:val="003432E6"/>
    <w:rsid w:val="003439D3"/>
    <w:rsid w:val="00363BB2"/>
    <w:rsid w:val="00364036"/>
    <w:rsid w:val="0036420F"/>
    <w:rsid w:val="0036669F"/>
    <w:rsid w:val="00366844"/>
    <w:rsid w:val="0037553B"/>
    <w:rsid w:val="00376885"/>
    <w:rsid w:val="0038376D"/>
    <w:rsid w:val="00384C7B"/>
    <w:rsid w:val="00387D06"/>
    <w:rsid w:val="00393429"/>
    <w:rsid w:val="003968F9"/>
    <w:rsid w:val="003A1788"/>
    <w:rsid w:val="003A3412"/>
    <w:rsid w:val="003B1D05"/>
    <w:rsid w:val="003B27CC"/>
    <w:rsid w:val="003B5F77"/>
    <w:rsid w:val="003C0A29"/>
    <w:rsid w:val="003C1CE6"/>
    <w:rsid w:val="003D3102"/>
    <w:rsid w:val="003D7084"/>
    <w:rsid w:val="003F1B85"/>
    <w:rsid w:val="003F71D2"/>
    <w:rsid w:val="004074A1"/>
    <w:rsid w:val="00415D71"/>
    <w:rsid w:val="00416C03"/>
    <w:rsid w:val="00416FA1"/>
    <w:rsid w:val="00420AFF"/>
    <w:rsid w:val="00421379"/>
    <w:rsid w:val="00422134"/>
    <w:rsid w:val="004326BA"/>
    <w:rsid w:val="00434FFC"/>
    <w:rsid w:val="00436E70"/>
    <w:rsid w:val="00446550"/>
    <w:rsid w:val="00446D31"/>
    <w:rsid w:val="0045325D"/>
    <w:rsid w:val="004564E4"/>
    <w:rsid w:val="00460186"/>
    <w:rsid w:val="0046089D"/>
    <w:rsid w:val="004633AF"/>
    <w:rsid w:val="004636FA"/>
    <w:rsid w:val="0046440B"/>
    <w:rsid w:val="00470964"/>
    <w:rsid w:val="004716A8"/>
    <w:rsid w:val="00494E4C"/>
    <w:rsid w:val="00496DA8"/>
    <w:rsid w:val="004A0DE6"/>
    <w:rsid w:val="004A1705"/>
    <w:rsid w:val="004A6F1F"/>
    <w:rsid w:val="004B47B5"/>
    <w:rsid w:val="004B6AFE"/>
    <w:rsid w:val="004C0F0C"/>
    <w:rsid w:val="004D176C"/>
    <w:rsid w:val="004E7352"/>
    <w:rsid w:val="00510993"/>
    <w:rsid w:val="0051677C"/>
    <w:rsid w:val="00520E03"/>
    <w:rsid w:val="0052645E"/>
    <w:rsid w:val="005314B7"/>
    <w:rsid w:val="00535DA7"/>
    <w:rsid w:val="00536595"/>
    <w:rsid w:val="0054191B"/>
    <w:rsid w:val="005431D7"/>
    <w:rsid w:val="005447D7"/>
    <w:rsid w:val="0055410B"/>
    <w:rsid w:val="00556E41"/>
    <w:rsid w:val="00560F00"/>
    <w:rsid w:val="00571B72"/>
    <w:rsid w:val="00582417"/>
    <w:rsid w:val="00582E4C"/>
    <w:rsid w:val="00583555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D0B00"/>
    <w:rsid w:val="005D5193"/>
    <w:rsid w:val="005F47E6"/>
    <w:rsid w:val="005F560E"/>
    <w:rsid w:val="005F794B"/>
    <w:rsid w:val="0060201C"/>
    <w:rsid w:val="0060486C"/>
    <w:rsid w:val="0060732D"/>
    <w:rsid w:val="00615D22"/>
    <w:rsid w:val="0061789A"/>
    <w:rsid w:val="00622DAE"/>
    <w:rsid w:val="00635EE5"/>
    <w:rsid w:val="00643F75"/>
    <w:rsid w:val="0064765F"/>
    <w:rsid w:val="006512DD"/>
    <w:rsid w:val="00661CC9"/>
    <w:rsid w:val="00664137"/>
    <w:rsid w:val="0067443D"/>
    <w:rsid w:val="006763DE"/>
    <w:rsid w:val="006801E8"/>
    <w:rsid w:val="0069317F"/>
    <w:rsid w:val="006B516B"/>
    <w:rsid w:val="006B5BCA"/>
    <w:rsid w:val="006B6B9E"/>
    <w:rsid w:val="006C3D96"/>
    <w:rsid w:val="006C43BD"/>
    <w:rsid w:val="006D36BC"/>
    <w:rsid w:val="006F4D80"/>
    <w:rsid w:val="00701ECA"/>
    <w:rsid w:val="00704155"/>
    <w:rsid w:val="007046D8"/>
    <w:rsid w:val="00710C0E"/>
    <w:rsid w:val="00720962"/>
    <w:rsid w:val="0072245D"/>
    <w:rsid w:val="007239D7"/>
    <w:rsid w:val="00737595"/>
    <w:rsid w:val="00743413"/>
    <w:rsid w:val="00747DA4"/>
    <w:rsid w:val="00753255"/>
    <w:rsid w:val="007650DC"/>
    <w:rsid w:val="00787247"/>
    <w:rsid w:val="00787C87"/>
    <w:rsid w:val="0079437D"/>
    <w:rsid w:val="007B5A6A"/>
    <w:rsid w:val="007C173A"/>
    <w:rsid w:val="007C1C37"/>
    <w:rsid w:val="007C2AB5"/>
    <w:rsid w:val="007E0EE7"/>
    <w:rsid w:val="007E2E14"/>
    <w:rsid w:val="007E68DD"/>
    <w:rsid w:val="00802646"/>
    <w:rsid w:val="00803A9B"/>
    <w:rsid w:val="0080754F"/>
    <w:rsid w:val="00810737"/>
    <w:rsid w:val="00810A88"/>
    <w:rsid w:val="00811188"/>
    <w:rsid w:val="00811C48"/>
    <w:rsid w:val="00816ADF"/>
    <w:rsid w:val="0083459F"/>
    <w:rsid w:val="0083780E"/>
    <w:rsid w:val="00843FAD"/>
    <w:rsid w:val="008674E6"/>
    <w:rsid w:val="00876001"/>
    <w:rsid w:val="00876A58"/>
    <w:rsid w:val="008939EF"/>
    <w:rsid w:val="00894072"/>
    <w:rsid w:val="00895B8D"/>
    <w:rsid w:val="008962E3"/>
    <w:rsid w:val="008B212E"/>
    <w:rsid w:val="008B7541"/>
    <w:rsid w:val="008C1A4A"/>
    <w:rsid w:val="008C42BB"/>
    <w:rsid w:val="008C5C19"/>
    <w:rsid w:val="008D1B94"/>
    <w:rsid w:val="008D32CF"/>
    <w:rsid w:val="008D4021"/>
    <w:rsid w:val="008D411F"/>
    <w:rsid w:val="008D53CD"/>
    <w:rsid w:val="008E3112"/>
    <w:rsid w:val="009010C1"/>
    <w:rsid w:val="0090372F"/>
    <w:rsid w:val="009260B4"/>
    <w:rsid w:val="00932B6E"/>
    <w:rsid w:val="00935E12"/>
    <w:rsid w:val="0093677F"/>
    <w:rsid w:val="00937B93"/>
    <w:rsid w:val="00944ADA"/>
    <w:rsid w:val="00947655"/>
    <w:rsid w:val="0094774B"/>
    <w:rsid w:val="009568C5"/>
    <w:rsid w:val="00961A2D"/>
    <w:rsid w:val="00962FE8"/>
    <w:rsid w:val="00963FA2"/>
    <w:rsid w:val="0097243E"/>
    <w:rsid w:val="00973849"/>
    <w:rsid w:val="009832E4"/>
    <w:rsid w:val="009A2464"/>
    <w:rsid w:val="009A3737"/>
    <w:rsid w:val="009B6CBD"/>
    <w:rsid w:val="009C5667"/>
    <w:rsid w:val="009C7801"/>
    <w:rsid w:val="009D18D5"/>
    <w:rsid w:val="009E0CD6"/>
    <w:rsid w:val="009E154A"/>
    <w:rsid w:val="009E29D9"/>
    <w:rsid w:val="009F15E8"/>
    <w:rsid w:val="009F5B91"/>
    <w:rsid w:val="009F6BAF"/>
    <w:rsid w:val="00A0248C"/>
    <w:rsid w:val="00A04AA2"/>
    <w:rsid w:val="00A12814"/>
    <w:rsid w:val="00A141FC"/>
    <w:rsid w:val="00A1473C"/>
    <w:rsid w:val="00A178B0"/>
    <w:rsid w:val="00A32343"/>
    <w:rsid w:val="00A37A08"/>
    <w:rsid w:val="00A46082"/>
    <w:rsid w:val="00A50AF3"/>
    <w:rsid w:val="00A52AB7"/>
    <w:rsid w:val="00A52B39"/>
    <w:rsid w:val="00A535B6"/>
    <w:rsid w:val="00A53D38"/>
    <w:rsid w:val="00A543FD"/>
    <w:rsid w:val="00A552D5"/>
    <w:rsid w:val="00A6487E"/>
    <w:rsid w:val="00A72643"/>
    <w:rsid w:val="00A85DBC"/>
    <w:rsid w:val="00A904D3"/>
    <w:rsid w:val="00A909C0"/>
    <w:rsid w:val="00A933D3"/>
    <w:rsid w:val="00AA1407"/>
    <w:rsid w:val="00AA46AD"/>
    <w:rsid w:val="00AB0E0A"/>
    <w:rsid w:val="00AB2F2F"/>
    <w:rsid w:val="00AB42BB"/>
    <w:rsid w:val="00AC004C"/>
    <w:rsid w:val="00AC0C63"/>
    <w:rsid w:val="00AC2145"/>
    <w:rsid w:val="00AC5D98"/>
    <w:rsid w:val="00AD0B16"/>
    <w:rsid w:val="00AD2114"/>
    <w:rsid w:val="00AD475B"/>
    <w:rsid w:val="00AD7B46"/>
    <w:rsid w:val="00AE1AE9"/>
    <w:rsid w:val="00AE39D8"/>
    <w:rsid w:val="00AE43E8"/>
    <w:rsid w:val="00AE478C"/>
    <w:rsid w:val="00AE548F"/>
    <w:rsid w:val="00AE661D"/>
    <w:rsid w:val="00AF2058"/>
    <w:rsid w:val="00AF264E"/>
    <w:rsid w:val="00AF338E"/>
    <w:rsid w:val="00AF7184"/>
    <w:rsid w:val="00B04C4C"/>
    <w:rsid w:val="00B15894"/>
    <w:rsid w:val="00B17AD5"/>
    <w:rsid w:val="00B212C7"/>
    <w:rsid w:val="00B22DC6"/>
    <w:rsid w:val="00B259AC"/>
    <w:rsid w:val="00B25A20"/>
    <w:rsid w:val="00B440FB"/>
    <w:rsid w:val="00B4674F"/>
    <w:rsid w:val="00B517FB"/>
    <w:rsid w:val="00B67595"/>
    <w:rsid w:val="00B7140C"/>
    <w:rsid w:val="00B723C4"/>
    <w:rsid w:val="00B81979"/>
    <w:rsid w:val="00B92E5D"/>
    <w:rsid w:val="00B948DA"/>
    <w:rsid w:val="00B9609E"/>
    <w:rsid w:val="00BA19BF"/>
    <w:rsid w:val="00BA4AA8"/>
    <w:rsid w:val="00BC6DE8"/>
    <w:rsid w:val="00BD70F0"/>
    <w:rsid w:val="00BD75E7"/>
    <w:rsid w:val="00BD7A9E"/>
    <w:rsid w:val="00BE0705"/>
    <w:rsid w:val="00BF2997"/>
    <w:rsid w:val="00BF7C45"/>
    <w:rsid w:val="00C001CC"/>
    <w:rsid w:val="00C02918"/>
    <w:rsid w:val="00C23C75"/>
    <w:rsid w:val="00C25F66"/>
    <w:rsid w:val="00C44051"/>
    <w:rsid w:val="00C525FC"/>
    <w:rsid w:val="00C56C03"/>
    <w:rsid w:val="00C57A8A"/>
    <w:rsid w:val="00C57FE8"/>
    <w:rsid w:val="00C61921"/>
    <w:rsid w:val="00C6549A"/>
    <w:rsid w:val="00C66585"/>
    <w:rsid w:val="00C71AE3"/>
    <w:rsid w:val="00C8483C"/>
    <w:rsid w:val="00C85F45"/>
    <w:rsid w:val="00C915BF"/>
    <w:rsid w:val="00CB3B33"/>
    <w:rsid w:val="00CB736B"/>
    <w:rsid w:val="00CC1D4C"/>
    <w:rsid w:val="00CC2C8B"/>
    <w:rsid w:val="00CC4B74"/>
    <w:rsid w:val="00CD64BC"/>
    <w:rsid w:val="00CE792B"/>
    <w:rsid w:val="00CF11B0"/>
    <w:rsid w:val="00CF5980"/>
    <w:rsid w:val="00D059CB"/>
    <w:rsid w:val="00D22C95"/>
    <w:rsid w:val="00D30822"/>
    <w:rsid w:val="00D34545"/>
    <w:rsid w:val="00D3685C"/>
    <w:rsid w:val="00D37E0D"/>
    <w:rsid w:val="00D47B3D"/>
    <w:rsid w:val="00D47C75"/>
    <w:rsid w:val="00D60A6D"/>
    <w:rsid w:val="00D66D85"/>
    <w:rsid w:val="00D67DFC"/>
    <w:rsid w:val="00D95848"/>
    <w:rsid w:val="00DA4A85"/>
    <w:rsid w:val="00DB0A75"/>
    <w:rsid w:val="00DC1718"/>
    <w:rsid w:val="00DC4B9D"/>
    <w:rsid w:val="00DC700A"/>
    <w:rsid w:val="00DD3FE2"/>
    <w:rsid w:val="00DE2FA6"/>
    <w:rsid w:val="00DE31F1"/>
    <w:rsid w:val="00DE3D99"/>
    <w:rsid w:val="00DF1AD3"/>
    <w:rsid w:val="00DF2179"/>
    <w:rsid w:val="00DF224B"/>
    <w:rsid w:val="00DF6EDF"/>
    <w:rsid w:val="00E0375C"/>
    <w:rsid w:val="00E03DA9"/>
    <w:rsid w:val="00E047D9"/>
    <w:rsid w:val="00E23293"/>
    <w:rsid w:val="00E23E1D"/>
    <w:rsid w:val="00E335DA"/>
    <w:rsid w:val="00E36B77"/>
    <w:rsid w:val="00E36EA8"/>
    <w:rsid w:val="00E502A7"/>
    <w:rsid w:val="00E52CEA"/>
    <w:rsid w:val="00E63109"/>
    <w:rsid w:val="00E642BF"/>
    <w:rsid w:val="00E660C4"/>
    <w:rsid w:val="00E710AF"/>
    <w:rsid w:val="00E83F0C"/>
    <w:rsid w:val="00E862FF"/>
    <w:rsid w:val="00E93F1A"/>
    <w:rsid w:val="00E94390"/>
    <w:rsid w:val="00EA040E"/>
    <w:rsid w:val="00EB5190"/>
    <w:rsid w:val="00ED5890"/>
    <w:rsid w:val="00EF17AC"/>
    <w:rsid w:val="00EF1FD7"/>
    <w:rsid w:val="00F0227E"/>
    <w:rsid w:val="00F06AE5"/>
    <w:rsid w:val="00F1329B"/>
    <w:rsid w:val="00F20C75"/>
    <w:rsid w:val="00F22A92"/>
    <w:rsid w:val="00F2595B"/>
    <w:rsid w:val="00F36E33"/>
    <w:rsid w:val="00F3787B"/>
    <w:rsid w:val="00F41AA8"/>
    <w:rsid w:val="00F437BB"/>
    <w:rsid w:val="00F47E33"/>
    <w:rsid w:val="00F53807"/>
    <w:rsid w:val="00F538AB"/>
    <w:rsid w:val="00F573DF"/>
    <w:rsid w:val="00F62D96"/>
    <w:rsid w:val="00F66199"/>
    <w:rsid w:val="00F712CE"/>
    <w:rsid w:val="00F80742"/>
    <w:rsid w:val="00F8430E"/>
    <w:rsid w:val="00F850B8"/>
    <w:rsid w:val="00F955DA"/>
    <w:rsid w:val="00FA41A2"/>
    <w:rsid w:val="00FC245F"/>
    <w:rsid w:val="00FD6238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A4E99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708</TotalTime>
  <Pages>8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JAYSON CORNELIS</cp:lastModifiedBy>
  <cp:revision>483</cp:revision>
  <dcterms:created xsi:type="dcterms:W3CDTF">2017-06-21T03:38:00Z</dcterms:created>
  <dcterms:modified xsi:type="dcterms:W3CDTF">2022-06-10T13:50:00Z</dcterms:modified>
</cp:coreProperties>
</file>